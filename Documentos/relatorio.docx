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kern w:val="0"/>
          <w:sz w:val="22"/>
          <w:szCs w:val="22"/>
          <w:lang w:eastAsia="pt-BR" w:bidi="ar-SA"/>
        </w:rPr>
        <w:id w:val="-1926330203"/>
        <w:docPartObj>
          <w:docPartGallery w:val="Cover Pages"/>
          <w:docPartUnique/>
        </w:docPartObj>
      </w:sdtPr>
      <w:sdtContent>
        <w:p w:rsidR="00773921" w:rsidRDefault="00773921">
          <w:pPr>
            <w:suppressAutoHyphens w:val="0"/>
            <w:autoSpaceDN/>
            <w:textAlignment w:val="auto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r w:rsidRPr="00773921"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2C392F7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773921" w:rsidRDefault="0077392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n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73921" w:rsidRDefault="00026351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2018_2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465E9C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773921" w:rsidRDefault="00773921">
                                      <w:pPr>
                                        <w:rPr>
                                          <w:b/>
                                          <w:bCs/>
                                          <w:color w:val="465E9C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65E9C" w:themeColor="text2"/>
                                          <w:sz w:val="72"/>
                                          <w:szCs w:val="72"/>
                                        </w:rPr>
                                        <w:t>Trabalho prático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FDA023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773921" w:rsidRDefault="00773921">
                                      <w:pPr>
                                        <w:rPr>
                                          <w:b/>
                                          <w:bCs/>
                                          <w:color w:val="FDA023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DA023" w:themeColor="accent1"/>
                                          <w:sz w:val="40"/>
                                          <w:szCs w:val="40"/>
                                        </w:rPr>
                                        <w:t>Simulação de uma estação de serviço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773921" w:rsidRDefault="0077392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Thiago Outeiro Pereira Damasceno – DRE: 166038363</w:t>
                                      </w:r>
                                    </w:p>
                                  </w:sdtContent>
                                </w:sdt>
                                <w:p w:rsidR="00773921" w:rsidRDefault="0077392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Joyce de Sant</w:t>
                                  </w:r>
                                  <w:r w:rsidR="00026351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’Anna Brum – DRE: 116051654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nYDA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p w:rsidR="00773921" w:rsidRDefault="0077392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n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73921" w:rsidRDefault="00026351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2018_2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465E9C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773921" w:rsidRDefault="00773921">
                                <w:pPr>
                                  <w:rPr>
                                    <w:b/>
                                    <w:bCs/>
                                    <w:color w:val="465E9C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65E9C" w:themeColor="text2"/>
                                    <w:sz w:val="72"/>
                                    <w:szCs w:val="72"/>
                                  </w:rPr>
                                  <w:t>Trabalho prático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FDA023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773921" w:rsidRDefault="00773921">
                                <w:pPr>
                                  <w:rPr>
                                    <w:b/>
                                    <w:bCs/>
                                    <w:color w:val="FDA023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DA023" w:themeColor="accent1"/>
                                    <w:sz w:val="40"/>
                                    <w:szCs w:val="40"/>
                                  </w:rPr>
                                  <w:t>Simulação de uma estação de serviço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773921" w:rsidRDefault="00773921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Thiago Outeiro Pereira Damasceno – DRE: 166038363</w:t>
                                </w:r>
                              </w:p>
                            </w:sdtContent>
                          </w:sdt>
                          <w:p w:rsidR="00773921" w:rsidRDefault="0077392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Joyce de Sant</w:t>
                            </w:r>
                            <w:r w:rsidR="0002635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’Anna Brum – DRE: 116051654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35108B" w:rsidRPr="009046C1" w:rsidRDefault="00453C55" w:rsidP="009046C1">
      <w:pPr>
        <w:pStyle w:val="Ttulo"/>
        <w:numPr>
          <w:ilvl w:val="0"/>
          <w:numId w:val="5"/>
        </w:numPr>
        <w:rPr>
          <w:rFonts w:hint="eastAsia"/>
        </w:rPr>
      </w:pPr>
      <w:r w:rsidRPr="009046C1">
        <w:lastRenderedPageBreak/>
        <w:t xml:space="preserve">Simulação de um dia de </w:t>
      </w:r>
      <w:r w:rsidRPr="009046C1">
        <w:t>serviço.</w:t>
      </w:r>
    </w:p>
    <w:p w:rsidR="0035108B" w:rsidRDefault="0035108B">
      <w:pPr>
        <w:pStyle w:val="Standard"/>
        <w:jc w:val="both"/>
        <w:rPr>
          <w:rFonts w:hint="eastAsia"/>
        </w:rPr>
      </w:pPr>
    </w:p>
    <w:p w:rsidR="0035108B" w:rsidRPr="009046C1" w:rsidRDefault="00453C55" w:rsidP="009046C1">
      <w:pPr>
        <w:pStyle w:val="Ttulo1"/>
        <w:rPr>
          <w:rFonts w:hint="eastAsia"/>
          <w:sz w:val="36"/>
        </w:rPr>
      </w:pPr>
      <w:r w:rsidRPr="009046C1">
        <w:rPr>
          <w:sz w:val="36"/>
        </w:rPr>
        <w:t>Desenvolvimento</w:t>
      </w:r>
    </w:p>
    <w:p w:rsidR="0035108B" w:rsidRDefault="0035108B">
      <w:pPr>
        <w:pStyle w:val="Standard"/>
        <w:jc w:val="both"/>
        <w:rPr>
          <w:rFonts w:hint="eastAsia"/>
          <w:b/>
          <w:bCs/>
          <w:sz w:val="30"/>
          <w:szCs w:val="30"/>
        </w:rPr>
      </w:pP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>Ideia para o desenvolvimento do algoritmo</w:t>
      </w:r>
    </w:p>
    <w:p w:rsidR="0035108B" w:rsidRPr="009046C1" w:rsidRDefault="0035108B" w:rsidP="009046C1">
      <w:pPr>
        <w:rPr>
          <w:sz w:val="28"/>
        </w:rPr>
      </w:pP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 xml:space="preserve">X é o tempo entre a chegada de dois clientes consecutivos e tem como média u = 10 </w:t>
      </w:r>
      <w:proofErr w:type="gramStart"/>
      <w:r w:rsidRPr="009046C1">
        <w:rPr>
          <w:sz w:val="28"/>
        </w:rPr>
        <w:t xml:space="preserve">( </w:t>
      </w:r>
      <w:proofErr w:type="gramEnd"/>
      <w:r w:rsidRPr="009046C1">
        <w:rPr>
          <w:sz w:val="28"/>
        </w:rPr>
        <w:t>E[X] = 10 ).</w:t>
      </w: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 xml:space="preserve">Y é o tempo de atendimento de um cliente e tem como média l = 5 </w:t>
      </w:r>
      <w:proofErr w:type="gramStart"/>
      <w:r w:rsidRPr="009046C1">
        <w:rPr>
          <w:sz w:val="28"/>
        </w:rPr>
        <w:t xml:space="preserve">( </w:t>
      </w:r>
      <w:proofErr w:type="gramEnd"/>
      <w:r w:rsidRPr="009046C1">
        <w:rPr>
          <w:sz w:val="28"/>
        </w:rPr>
        <w:t>E[X] = 5 ).</w:t>
      </w: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 xml:space="preserve">Sendo </w:t>
      </w:r>
      <w:r w:rsidRPr="009046C1">
        <w:rPr>
          <w:sz w:val="28"/>
        </w:rPr>
        <w:t xml:space="preserve">assim, </w:t>
      </w:r>
      <w:proofErr w:type="gramStart"/>
      <w:r w:rsidRPr="009046C1">
        <w:rPr>
          <w:sz w:val="28"/>
        </w:rPr>
        <w:t>X ~ exponencial</w:t>
      </w:r>
      <w:proofErr w:type="gramEnd"/>
      <w:r w:rsidRPr="009046C1">
        <w:rPr>
          <w:sz w:val="28"/>
        </w:rPr>
        <w:t xml:space="preserve"> (1/10) e Y ~ exponencial(1/5).</w:t>
      </w:r>
    </w:p>
    <w:p w:rsidR="0035108B" w:rsidRPr="009046C1" w:rsidRDefault="0035108B" w:rsidP="009046C1">
      <w:pPr>
        <w:rPr>
          <w:sz w:val="28"/>
        </w:rPr>
      </w:pP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 xml:space="preserve">Para calcular o tempo de </w:t>
      </w:r>
      <w:r w:rsidR="00337163" w:rsidRPr="009046C1">
        <w:rPr>
          <w:sz w:val="28"/>
        </w:rPr>
        <w:t>entrada na estação de serviço do</w:t>
      </w:r>
      <w:r w:rsidRPr="009046C1">
        <w:rPr>
          <w:sz w:val="28"/>
        </w:rPr>
        <w:t xml:space="preserve"> k-</w:t>
      </w:r>
      <w:proofErr w:type="spellStart"/>
      <w:r w:rsidRPr="009046C1">
        <w:rPr>
          <w:sz w:val="28"/>
        </w:rPr>
        <w:t>esimo</w:t>
      </w:r>
      <w:proofErr w:type="spellEnd"/>
      <w:r w:rsidRPr="009046C1">
        <w:rPr>
          <w:sz w:val="28"/>
        </w:rPr>
        <w:t xml:space="preserve"> </w:t>
      </w:r>
      <w:proofErr w:type="gramStart"/>
      <w:r w:rsidRPr="009046C1">
        <w:rPr>
          <w:sz w:val="28"/>
        </w:rPr>
        <w:t>cliente, usaremos</w:t>
      </w:r>
      <w:proofErr w:type="gramEnd"/>
      <w:r w:rsidRPr="009046C1">
        <w:rPr>
          <w:sz w:val="28"/>
        </w:rPr>
        <w:t xml:space="preserve"> uma simulação do modelo exponencial seguindo o seguinte algoritmo:</w:t>
      </w: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 xml:space="preserve">Gerar </w:t>
      </w:r>
      <w:proofErr w:type="gramStart"/>
      <w:r w:rsidRPr="009046C1">
        <w:rPr>
          <w:sz w:val="28"/>
        </w:rPr>
        <w:t>uma variável aleatória U</w:t>
      </w:r>
      <w:proofErr w:type="gramEnd"/>
      <w:r w:rsidRPr="009046C1">
        <w:rPr>
          <w:sz w:val="28"/>
        </w:rPr>
        <w:t xml:space="preserve"> com distribuição u</w:t>
      </w:r>
      <w:r w:rsidRPr="009046C1">
        <w:rPr>
          <w:sz w:val="28"/>
        </w:rPr>
        <w:t>niforme [0,1]</w:t>
      </w: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 xml:space="preserve">Aplicar a fórmula X = -10 * </w:t>
      </w:r>
      <w:proofErr w:type="spellStart"/>
      <w:proofErr w:type="gramStart"/>
      <w:r w:rsidRPr="009046C1">
        <w:rPr>
          <w:sz w:val="28"/>
        </w:rPr>
        <w:t>ln</w:t>
      </w:r>
      <w:proofErr w:type="spellEnd"/>
      <w:r w:rsidRPr="009046C1">
        <w:rPr>
          <w:sz w:val="28"/>
        </w:rPr>
        <w:t>(</w:t>
      </w:r>
      <w:proofErr w:type="gramEnd"/>
      <w:r w:rsidRPr="009046C1">
        <w:rPr>
          <w:sz w:val="28"/>
        </w:rPr>
        <w:t xml:space="preserve">U) = - E[X] * </w:t>
      </w:r>
      <w:proofErr w:type="spellStart"/>
      <w:r w:rsidRPr="009046C1">
        <w:rPr>
          <w:sz w:val="28"/>
        </w:rPr>
        <w:t>ln</w:t>
      </w:r>
      <w:proofErr w:type="spellEnd"/>
      <w:r w:rsidRPr="009046C1">
        <w:rPr>
          <w:sz w:val="28"/>
        </w:rPr>
        <w:t>(U)</w:t>
      </w:r>
    </w:p>
    <w:p w:rsidR="0035108B" w:rsidRPr="009046C1" w:rsidRDefault="0035108B" w:rsidP="009046C1">
      <w:pPr>
        <w:rPr>
          <w:sz w:val="28"/>
        </w:rPr>
      </w:pP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>O tempo de atendimento do k-</w:t>
      </w:r>
      <w:proofErr w:type="spellStart"/>
      <w:r w:rsidRPr="009046C1">
        <w:rPr>
          <w:sz w:val="28"/>
        </w:rPr>
        <w:t>ésimo</w:t>
      </w:r>
      <w:proofErr w:type="spellEnd"/>
      <w:r w:rsidRPr="009046C1">
        <w:rPr>
          <w:sz w:val="28"/>
        </w:rPr>
        <w:t xml:space="preserve"> cliente também será calculado usando uma simulação para a variável aleatória Y:</w:t>
      </w: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 xml:space="preserve">Gerar </w:t>
      </w:r>
      <w:proofErr w:type="gramStart"/>
      <w:r w:rsidRPr="009046C1">
        <w:rPr>
          <w:sz w:val="28"/>
        </w:rPr>
        <w:t>uma variável aleatória U</w:t>
      </w:r>
      <w:proofErr w:type="gramEnd"/>
      <w:r w:rsidRPr="009046C1">
        <w:rPr>
          <w:sz w:val="28"/>
        </w:rPr>
        <w:t xml:space="preserve"> com distribuição uniforme [0,1]</w:t>
      </w: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 xml:space="preserve">Aplicar a </w:t>
      </w:r>
      <w:r w:rsidRPr="009046C1">
        <w:rPr>
          <w:sz w:val="28"/>
        </w:rPr>
        <w:t xml:space="preserve">fórmula Y = - 5 </w:t>
      </w:r>
      <w:proofErr w:type="spellStart"/>
      <w:proofErr w:type="gramStart"/>
      <w:r w:rsidRPr="009046C1">
        <w:rPr>
          <w:sz w:val="28"/>
        </w:rPr>
        <w:t>ln</w:t>
      </w:r>
      <w:proofErr w:type="spellEnd"/>
      <w:r w:rsidRPr="009046C1">
        <w:rPr>
          <w:sz w:val="28"/>
        </w:rPr>
        <w:t>(</w:t>
      </w:r>
      <w:proofErr w:type="gramEnd"/>
      <w:r w:rsidRPr="009046C1">
        <w:rPr>
          <w:sz w:val="28"/>
        </w:rPr>
        <w:t xml:space="preserve">U) = - E[X] * </w:t>
      </w:r>
      <w:proofErr w:type="spellStart"/>
      <w:r w:rsidRPr="009046C1">
        <w:rPr>
          <w:sz w:val="28"/>
        </w:rPr>
        <w:t>ln</w:t>
      </w:r>
      <w:proofErr w:type="spellEnd"/>
      <w:r w:rsidRPr="009046C1">
        <w:rPr>
          <w:sz w:val="28"/>
        </w:rPr>
        <w:t>(U)</w:t>
      </w:r>
    </w:p>
    <w:p w:rsidR="0035108B" w:rsidRPr="009046C1" w:rsidRDefault="0035108B" w:rsidP="009046C1">
      <w:pPr>
        <w:rPr>
          <w:sz w:val="28"/>
        </w:rPr>
      </w:pP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>Para cada cliente k, é possível então simular seu tempo de entrada relativo ao do cliente anterior e o tempo do seu atendimento.</w:t>
      </w:r>
    </w:p>
    <w:p w:rsidR="0035108B" w:rsidRPr="009046C1" w:rsidRDefault="0035108B" w:rsidP="009046C1">
      <w:pPr>
        <w:rPr>
          <w:sz w:val="28"/>
        </w:rPr>
      </w:pP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 xml:space="preserve">Considerando W a variável aleatória tal que </w:t>
      </w:r>
      <w:proofErr w:type="spellStart"/>
      <w:r w:rsidRPr="009046C1">
        <w:rPr>
          <w:sz w:val="28"/>
        </w:rPr>
        <w:t>W</w:t>
      </w:r>
      <w:r w:rsidRPr="009046C1">
        <w:rPr>
          <w:sz w:val="28"/>
          <w:vertAlign w:val="subscript"/>
        </w:rPr>
        <w:t>k</w:t>
      </w:r>
      <w:proofErr w:type="spellEnd"/>
      <w:r w:rsidRPr="009046C1">
        <w:rPr>
          <w:sz w:val="28"/>
          <w:vertAlign w:val="subscript"/>
        </w:rPr>
        <w:t xml:space="preserve"> </w:t>
      </w:r>
      <w:r w:rsidRPr="009046C1">
        <w:rPr>
          <w:sz w:val="28"/>
        </w:rPr>
        <w:t>é o tempo de espera do k-</w:t>
      </w:r>
      <w:proofErr w:type="spellStart"/>
      <w:r w:rsidRPr="009046C1">
        <w:rPr>
          <w:sz w:val="28"/>
        </w:rPr>
        <w:t>ésimo</w:t>
      </w:r>
      <w:proofErr w:type="spellEnd"/>
      <w:r w:rsidRPr="009046C1">
        <w:rPr>
          <w:sz w:val="28"/>
        </w:rPr>
        <w:t xml:space="preserve"> client</w:t>
      </w:r>
      <w:r w:rsidRPr="009046C1">
        <w:rPr>
          <w:sz w:val="28"/>
        </w:rPr>
        <w:t>e a entrar na estação de serviço.</w:t>
      </w:r>
    </w:p>
    <w:p w:rsidR="0035108B" w:rsidRPr="009046C1" w:rsidRDefault="0035108B" w:rsidP="009046C1">
      <w:pPr>
        <w:rPr>
          <w:sz w:val="28"/>
        </w:rPr>
      </w:pP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>O tempo de espera do k-</w:t>
      </w:r>
      <w:proofErr w:type="spellStart"/>
      <w:r w:rsidRPr="009046C1">
        <w:rPr>
          <w:sz w:val="28"/>
        </w:rPr>
        <w:t>ésimo</w:t>
      </w:r>
      <w:proofErr w:type="spellEnd"/>
      <w:r w:rsidRPr="009046C1">
        <w:rPr>
          <w:sz w:val="28"/>
        </w:rPr>
        <w:t xml:space="preserve"> cliente a entrar na fila é o somatório de todos os clientes que ainda estão na fila. Seja j o número de clientes já atendidos, </w:t>
      </w:r>
      <w:proofErr w:type="spellStart"/>
      <w:r w:rsidRPr="009046C1">
        <w:rPr>
          <w:sz w:val="28"/>
        </w:rPr>
        <w:t>W</w:t>
      </w:r>
      <w:r w:rsidRPr="009046C1">
        <w:rPr>
          <w:sz w:val="28"/>
          <w:vertAlign w:val="subscript"/>
        </w:rPr>
        <w:t>k</w:t>
      </w:r>
      <w:proofErr w:type="spellEnd"/>
      <w:r w:rsidR="00337163" w:rsidRPr="009046C1">
        <w:rPr>
          <w:sz w:val="28"/>
        </w:rPr>
        <w:t xml:space="preserve"> =</w:t>
      </w:r>
      <m:oMath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</w:rPr>
                  <m:t>k-j+1</m:t>
                </m:r>
              </m:sub>
              <m:sup>
                <m:r>
                  <w:rPr>
                    <w:rFonts w:ascii="Cambria Math" w:hAnsi="Cambria Math"/>
                    <w:sz w:val="32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3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</w:rPr>
              <m:t>k-j</m:t>
            </m:r>
          </m:sub>
        </m:sSub>
      </m:oMath>
      <w:r w:rsidRPr="009046C1">
        <w:rPr>
          <w:sz w:val="28"/>
        </w:rPr>
        <w:t>, onde T</w:t>
      </w:r>
      <w:proofErr w:type="spellStart"/>
      <w:r w:rsidRPr="009046C1">
        <w:rPr>
          <w:sz w:val="28"/>
          <w:vertAlign w:val="subscript"/>
        </w:rPr>
        <w:t>k</w:t>
      </w:r>
      <w:proofErr w:type="spellEnd"/>
      <w:r w:rsidRPr="009046C1">
        <w:rPr>
          <w:sz w:val="28"/>
          <w:vertAlign w:val="subscript"/>
        </w:rPr>
        <w:t>-j</w:t>
      </w:r>
      <w:r w:rsidRPr="009046C1">
        <w:rPr>
          <w:sz w:val="28"/>
        </w:rPr>
        <w:t xml:space="preserve"> é o tempo que </w:t>
      </w:r>
      <w:r w:rsidRPr="009046C1">
        <w:rPr>
          <w:sz w:val="28"/>
        </w:rPr>
        <w:t xml:space="preserve">falta para o cliente atualmente no topo da fila terminar seu atendimento. Ou seja, </w:t>
      </w:r>
      <w:proofErr w:type="spellStart"/>
      <w:r w:rsidRPr="009046C1">
        <w:rPr>
          <w:sz w:val="28"/>
        </w:rPr>
        <w:t>T</w:t>
      </w:r>
      <w:r w:rsidRPr="009046C1">
        <w:rPr>
          <w:sz w:val="28"/>
          <w:vertAlign w:val="subscript"/>
        </w:rPr>
        <w:t>k</w:t>
      </w:r>
      <w:proofErr w:type="spellEnd"/>
      <w:r w:rsidRPr="009046C1">
        <w:rPr>
          <w:sz w:val="28"/>
          <w:vertAlign w:val="subscript"/>
        </w:rPr>
        <w:t>-j</w:t>
      </w:r>
      <w:r w:rsidRPr="009046C1">
        <w:rPr>
          <w:sz w:val="28"/>
        </w:rPr>
        <w:t xml:space="preserve"> = </w:t>
      </w:r>
      <w:proofErr w:type="spellStart"/>
      <w:proofErr w:type="gramStart"/>
      <w:r w:rsidRPr="009046C1">
        <w:rPr>
          <w:sz w:val="28"/>
        </w:rPr>
        <w:t>horaDeChegada</w:t>
      </w:r>
      <w:r w:rsidRPr="009046C1">
        <w:rPr>
          <w:sz w:val="28"/>
          <w:vertAlign w:val="subscript"/>
        </w:rPr>
        <w:t>k</w:t>
      </w:r>
      <w:proofErr w:type="spellEnd"/>
      <w:proofErr w:type="gramEnd"/>
      <w:r w:rsidRPr="009046C1">
        <w:rPr>
          <w:sz w:val="28"/>
          <w:vertAlign w:val="subscript"/>
        </w:rPr>
        <w:t>-j</w:t>
      </w:r>
      <w:r w:rsidRPr="009046C1">
        <w:rPr>
          <w:sz w:val="28"/>
        </w:rPr>
        <w:t xml:space="preserve"> + </w:t>
      </w:r>
      <w:proofErr w:type="spellStart"/>
      <w:r w:rsidRPr="009046C1">
        <w:rPr>
          <w:sz w:val="28"/>
        </w:rPr>
        <w:t>W</w:t>
      </w:r>
      <w:r w:rsidRPr="009046C1">
        <w:rPr>
          <w:sz w:val="28"/>
          <w:vertAlign w:val="subscript"/>
        </w:rPr>
        <w:t>k</w:t>
      </w:r>
      <w:proofErr w:type="spellEnd"/>
      <w:r w:rsidRPr="009046C1">
        <w:rPr>
          <w:sz w:val="28"/>
          <w:vertAlign w:val="subscript"/>
        </w:rPr>
        <w:t>-j</w:t>
      </w:r>
      <w:r w:rsidRPr="009046C1">
        <w:rPr>
          <w:sz w:val="28"/>
        </w:rPr>
        <w:t xml:space="preserve"> + </w:t>
      </w:r>
      <w:proofErr w:type="spellStart"/>
      <w:r w:rsidRPr="009046C1">
        <w:rPr>
          <w:sz w:val="28"/>
        </w:rPr>
        <w:t>Y</w:t>
      </w:r>
      <w:r w:rsidRPr="009046C1">
        <w:rPr>
          <w:sz w:val="28"/>
          <w:vertAlign w:val="subscript"/>
        </w:rPr>
        <w:t>k</w:t>
      </w:r>
      <w:proofErr w:type="spellEnd"/>
      <w:r w:rsidRPr="009046C1">
        <w:rPr>
          <w:sz w:val="28"/>
          <w:vertAlign w:val="subscript"/>
        </w:rPr>
        <w:t>-j</w:t>
      </w:r>
      <w:r w:rsidRPr="009046C1">
        <w:rPr>
          <w:sz w:val="28"/>
        </w:rPr>
        <w:t xml:space="preserve"> - </w:t>
      </w:r>
      <w:proofErr w:type="spellStart"/>
      <w:r w:rsidRPr="009046C1">
        <w:rPr>
          <w:sz w:val="28"/>
        </w:rPr>
        <w:t>horaAtual</w:t>
      </w:r>
      <w:proofErr w:type="spellEnd"/>
    </w:p>
    <w:p w:rsidR="0035108B" w:rsidRPr="009046C1" w:rsidRDefault="0035108B" w:rsidP="009046C1">
      <w:pPr>
        <w:rPr>
          <w:sz w:val="28"/>
        </w:rPr>
      </w:pPr>
    </w:p>
    <w:p w:rsidR="009046C1" w:rsidRPr="009046C1" w:rsidRDefault="00453C55" w:rsidP="009046C1">
      <w:pPr>
        <w:rPr>
          <w:sz w:val="28"/>
        </w:rPr>
      </w:pPr>
      <w:r w:rsidRPr="009046C1">
        <w:rPr>
          <w:sz w:val="28"/>
        </w:rPr>
        <w:tab/>
      </w:r>
      <w:r w:rsidR="009046C1" w:rsidRPr="009046C1">
        <w:rPr>
          <w:sz w:val="28"/>
        </w:rPr>
        <w:t xml:space="preserve">Para o cálculo, a cada novo cliente que entra na estação de serviço, é necessário calcular a hora de entrada, seu tempo de espera e seu tempo de atendimento usando uma </w:t>
      </w:r>
      <w:proofErr w:type="spellStart"/>
      <w:r w:rsidR="009046C1" w:rsidRPr="009046C1">
        <w:rPr>
          <w:sz w:val="28"/>
        </w:rPr>
        <w:t>struct</w:t>
      </w:r>
      <w:proofErr w:type="spellEnd"/>
      <w:r w:rsidR="009046C1" w:rsidRPr="009046C1">
        <w:rPr>
          <w:sz w:val="28"/>
        </w:rPr>
        <w:t xml:space="preserve"> para </w:t>
      </w:r>
      <w:proofErr w:type="spellStart"/>
      <w:r w:rsidR="009046C1" w:rsidRPr="009046C1">
        <w:rPr>
          <w:sz w:val="28"/>
        </w:rPr>
        <w:t>aramazenar</w:t>
      </w:r>
      <w:proofErr w:type="spellEnd"/>
      <w:r w:rsidR="009046C1" w:rsidRPr="009046C1">
        <w:rPr>
          <w:sz w:val="28"/>
        </w:rPr>
        <w:t xml:space="preserve"> a </w:t>
      </w:r>
      <w:proofErr w:type="spellStart"/>
      <w:r w:rsidR="009046C1" w:rsidRPr="009046C1">
        <w:rPr>
          <w:sz w:val="28"/>
        </w:rPr>
        <w:t>tupla</w:t>
      </w:r>
      <w:proofErr w:type="spellEnd"/>
      <w:r w:rsidR="009046C1" w:rsidRPr="009046C1">
        <w:rPr>
          <w:sz w:val="28"/>
        </w:rPr>
        <w:t xml:space="preserve"> de informações. Além disso, a hora transcorrida é atualizada, correspondendo à hora exata da entrada do mesmo e a fila é atualizada.</w:t>
      </w:r>
    </w:p>
    <w:p w:rsidR="009046C1" w:rsidRPr="009046C1" w:rsidRDefault="009046C1" w:rsidP="009046C1">
      <w:pPr>
        <w:rPr>
          <w:sz w:val="28"/>
        </w:rPr>
      </w:pP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>O resultado encontrado pode ser observado no Anexo I</w:t>
      </w:r>
    </w:p>
    <w:p w:rsidR="0035108B" w:rsidRDefault="0035108B">
      <w:pPr>
        <w:pStyle w:val="Standard"/>
        <w:jc w:val="both"/>
        <w:rPr>
          <w:rFonts w:hint="eastAsia"/>
          <w:b/>
          <w:bCs/>
          <w:sz w:val="30"/>
          <w:szCs w:val="30"/>
        </w:rPr>
      </w:pPr>
    </w:p>
    <w:p w:rsidR="0035108B" w:rsidRPr="009046C1" w:rsidRDefault="00453C55" w:rsidP="009046C1">
      <w:pPr>
        <w:pStyle w:val="Ttulo1"/>
        <w:rPr>
          <w:rFonts w:hint="eastAsia"/>
          <w:sz w:val="36"/>
        </w:rPr>
      </w:pPr>
      <w:r w:rsidRPr="009046C1">
        <w:rPr>
          <w:sz w:val="36"/>
        </w:rPr>
        <w:t>Conclusão</w:t>
      </w:r>
    </w:p>
    <w:p w:rsidR="0035108B" w:rsidRDefault="0035108B" w:rsidP="009046C1"/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 xml:space="preserve">No resultado obtido foi possível perceber que o tempo de espera da maioria dos clientes era zero ou um valor bem </w:t>
      </w:r>
      <w:r w:rsidRPr="009046C1">
        <w:rPr>
          <w:sz w:val="28"/>
        </w:rPr>
        <w:t xml:space="preserve">próximo do mesmo, o que pode ser explicado pelo fato de que o valor esperado do tempo entre a chegada de dois clientes consecutivos (10 minutos) </w:t>
      </w:r>
      <w:proofErr w:type="gramStart"/>
      <w:r w:rsidRPr="009046C1">
        <w:rPr>
          <w:sz w:val="28"/>
        </w:rPr>
        <w:t>ser</w:t>
      </w:r>
      <w:proofErr w:type="gramEnd"/>
      <w:r w:rsidRPr="009046C1">
        <w:rPr>
          <w:sz w:val="28"/>
        </w:rPr>
        <w:t xml:space="preserve"> maior do que o tempo de atendimento dos mesmos (5 minutos).</w:t>
      </w:r>
    </w:p>
    <w:p w:rsidR="0035108B" w:rsidRPr="009046C1" w:rsidRDefault="0035108B" w:rsidP="009046C1">
      <w:pPr>
        <w:rPr>
          <w:sz w:val="28"/>
        </w:rPr>
      </w:pP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 xml:space="preserve">O tempo médio de espera obtido foi </w:t>
      </w:r>
      <w:r w:rsidRPr="009046C1">
        <w:rPr>
          <w:sz w:val="28"/>
        </w:rPr>
        <w:t>1.46171 =</w:t>
      </w:r>
      <w:r w:rsidRPr="009046C1">
        <w:rPr>
          <w:sz w:val="28"/>
        </w:rPr>
        <w:t xml:space="preserve"> </w:t>
      </w:r>
      <w:proofErr w:type="spellStart"/>
      <w:r w:rsidRPr="009046C1">
        <w:rPr>
          <w:sz w:val="28"/>
        </w:rPr>
        <w:t>Sw</w:t>
      </w:r>
      <w:proofErr w:type="spellEnd"/>
      <w:r w:rsidRPr="009046C1">
        <w:rPr>
          <w:sz w:val="28"/>
        </w:rPr>
        <w:t xml:space="preserve"> / n, onde </w:t>
      </w:r>
      <w:proofErr w:type="spellStart"/>
      <w:r w:rsidRPr="009046C1">
        <w:rPr>
          <w:sz w:val="28"/>
        </w:rPr>
        <w:t>Sw</w:t>
      </w:r>
      <w:proofErr w:type="spellEnd"/>
      <w:r w:rsidRPr="009046C1">
        <w:rPr>
          <w:sz w:val="28"/>
        </w:rPr>
        <w:t xml:space="preserve"> → é a soma </w:t>
      </w:r>
      <w:proofErr w:type="spellStart"/>
      <w:r w:rsidRPr="009046C1">
        <w:rPr>
          <w:sz w:val="28"/>
        </w:rPr>
        <w:t>W</w:t>
      </w:r>
      <w:r w:rsidRPr="009046C1">
        <w:rPr>
          <w:sz w:val="28"/>
          <w:vertAlign w:val="subscript"/>
        </w:rPr>
        <w:t>k</w:t>
      </w:r>
      <w:proofErr w:type="spellEnd"/>
      <w:r w:rsidRPr="009046C1">
        <w:rPr>
          <w:sz w:val="28"/>
        </w:rPr>
        <w:t xml:space="preserve">, k = </w:t>
      </w:r>
      <w:proofErr w:type="gramStart"/>
      <w:r w:rsidRPr="009046C1">
        <w:rPr>
          <w:sz w:val="28"/>
        </w:rPr>
        <w:t>0,</w:t>
      </w:r>
      <w:proofErr w:type="gramEnd"/>
      <w:r w:rsidRPr="009046C1">
        <w:rPr>
          <w:sz w:val="28"/>
        </w:rPr>
        <w:t>1,2,…,n e n = 43 é o número de clientes atendidos no dia.</w:t>
      </w:r>
    </w:p>
    <w:p w:rsidR="009046C1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>Além disso, a quantidade de clientes obtida foi bem próxima do valor esperado calculado na questão B.</w:t>
      </w:r>
    </w:p>
    <w:p w:rsidR="0035108B" w:rsidRPr="009046C1" w:rsidRDefault="009046C1" w:rsidP="009046C1">
      <w:pPr>
        <w:rPr>
          <w:sz w:val="28"/>
        </w:rPr>
      </w:pPr>
      <w:r w:rsidRPr="009046C1">
        <w:rPr>
          <w:sz w:val="28"/>
        </w:rPr>
        <w:br w:type="page"/>
      </w:r>
    </w:p>
    <w:p w:rsidR="0035108B" w:rsidRDefault="009046C1" w:rsidP="009046C1">
      <w:pPr>
        <w:pStyle w:val="Ttulo"/>
      </w:pPr>
      <w:r>
        <w:lastRenderedPageBreak/>
        <w:t xml:space="preserve">B. </w:t>
      </w:r>
      <w:r w:rsidR="00453C55">
        <w:t xml:space="preserve">Número esperado e desvio padrão do número de </w:t>
      </w:r>
      <w:proofErr w:type="gramStart"/>
      <w:r w:rsidR="00453C55">
        <w:t>clientes</w:t>
      </w:r>
      <w:proofErr w:type="gramEnd"/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 xml:space="preserve">Para resolver este problema é necessário identificar o modelo que qualifica a variável aleatória Z, cujo valor representa o número de pessoas que entram na estação em um dia de trabalho no intervalo de 9 </w:t>
      </w:r>
      <w:proofErr w:type="gramStart"/>
      <w:r w:rsidRPr="009046C1">
        <w:rPr>
          <w:sz w:val="28"/>
        </w:rPr>
        <w:t>às</w:t>
      </w:r>
      <w:proofErr w:type="gramEnd"/>
      <w:r w:rsidRPr="009046C1">
        <w:rPr>
          <w:sz w:val="28"/>
        </w:rPr>
        <w:t xml:space="preserve"> 17 horas.</w:t>
      </w:r>
    </w:p>
    <w:p w:rsidR="0035108B" w:rsidRPr="009046C1" w:rsidRDefault="0035108B" w:rsidP="009046C1">
      <w:pPr>
        <w:rPr>
          <w:sz w:val="28"/>
        </w:rPr>
      </w:pP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>Como X, o tempo entre dois eventos co</w:t>
      </w:r>
      <w:r w:rsidRPr="009046C1">
        <w:rPr>
          <w:sz w:val="28"/>
        </w:rPr>
        <w:t xml:space="preserve">nsecutivos, é identicamente distribuído, independente e com densidade especificada pelo modelo exponencial de parâmetro 1/10, então, X representa o tempo entre dois eventos consecutivos de alguma variável aleatória Z do modelo de </w:t>
      </w:r>
      <w:proofErr w:type="gramStart"/>
      <w:r w:rsidRPr="009046C1">
        <w:rPr>
          <w:sz w:val="28"/>
        </w:rPr>
        <w:t>Poisson(</w:t>
      </w:r>
      <w:proofErr w:type="gramEnd"/>
      <w:r w:rsidRPr="009046C1">
        <w:rPr>
          <w:sz w:val="28"/>
        </w:rPr>
        <w:t>1/10 * t).</w:t>
      </w:r>
    </w:p>
    <w:p w:rsidR="0035108B" w:rsidRPr="009046C1" w:rsidRDefault="0035108B" w:rsidP="009046C1">
      <w:pPr>
        <w:rPr>
          <w:sz w:val="28"/>
        </w:rPr>
      </w:pP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>Sendo</w:t>
      </w:r>
      <w:r w:rsidRPr="009046C1">
        <w:rPr>
          <w:sz w:val="28"/>
        </w:rPr>
        <w:t xml:space="preserve"> Z o número de clientes que entraram na estação de serviço no intervalo de tempo [</w:t>
      </w:r>
      <w:proofErr w:type="gramStart"/>
      <w:r w:rsidRPr="009046C1">
        <w:rPr>
          <w:sz w:val="28"/>
        </w:rPr>
        <w:t>0</w:t>
      </w:r>
      <w:proofErr w:type="gramEnd"/>
      <w:r w:rsidRPr="009046C1">
        <w:rPr>
          <w:sz w:val="28"/>
        </w:rPr>
        <w:t>, t]:</w:t>
      </w:r>
    </w:p>
    <w:p w:rsidR="0035108B" w:rsidRPr="009046C1" w:rsidRDefault="0035108B" w:rsidP="009046C1">
      <w:pPr>
        <w:rPr>
          <w:sz w:val="28"/>
        </w:rPr>
      </w:pP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 xml:space="preserve">P(Z) = </w:t>
      </w:r>
      <w:proofErr w:type="spellStart"/>
      <w:r w:rsidRPr="009046C1">
        <w:rPr>
          <w:sz w:val="28"/>
        </w:rPr>
        <w:t>e</w:t>
      </w:r>
      <w:r w:rsidRPr="009046C1">
        <w:rPr>
          <w:sz w:val="28"/>
          <w:vertAlign w:val="superscript"/>
        </w:rPr>
        <w:t>-t</w:t>
      </w:r>
      <w:proofErr w:type="spellEnd"/>
      <w:r w:rsidRPr="009046C1">
        <w:rPr>
          <w:sz w:val="28"/>
          <w:vertAlign w:val="superscript"/>
        </w:rPr>
        <w:t>/10</w:t>
      </w:r>
      <w:r w:rsidRPr="009046C1">
        <w:rPr>
          <w:sz w:val="28"/>
        </w:rPr>
        <w:t>(t/10)</w:t>
      </w:r>
      <w:r w:rsidRPr="009046C1">
        <w:rPr>
          <w:sz w:val="28"/>
          <w:vertAlign w:val="superscript"/>
        </w:rPr>
        <w:t>x</w:t>
      </w:r>
      <w:r w:rsidRPr="009046C1">
        <w:rPr>
          <w:sz w:val="28"/>
        </w:rPr>
        <w:t xml:space="preserve"> / x!</w:t>
      </w:r>
    </w:p>
    <w:p w:rsidR="0035108B" w:rsidRPr="009046C1" w:rsidRDefault="0035108B" w:rsidP="009046C1">
      <w:pPr>
        <w:rPr>
          <w:sz w:val="28"/>
        </w:rPr>
      </w:pP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>t = 9 horas – 17 horas = 480 minutos</w:t>
      </w:r>
    </w:p>
    <w:p w:rsidR="0035108B" w:rsidRPr="009046C1" w:rsidRDefault="0035108B" w:rsidP="009046C1">
      <w:pPr>
        <w:rPr>
          <w:sz w:val="28"/>
        </w:rPr>
      </w:pP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 xml:space="preserve">O número esperado de clientes na estação de serviço em um dia de trabalho é a esperança de Z, </w:t>
      </w:r>
      <w:proofErr w:type="gramStart"/>
      <w:r w:rsidRPr="009046C1">
        <w:rPr>
          <w:sz w:val="28"/>
        </w:rPr>
        <w:t>E[</w:t>
      </w:r>
      <w:proofErr w:type="gramEnd"/>
      <w:r w:rsidRPr="009046C1">
        <w:rPr>
          <w:sz w:val="28"/>
        </w:rPr>
        <w:t>Z</w:t>
      </w:r>
      <w:r w:rsidRPr="009046C1">
        <w:rPr>
          <w:sz w:val="28"/>
        </w:rPr>
        <w:t>] = t/10</w:t>
      </w:r>
      <w:r w:rsidRPr="009046C1">
        <w:rPr>
          <w:sz w:val="28"/>
        </w:rPr>
        <w:t xml:space="preserve"> = 480/10 = 48 → em um intervalo de 480 minutos (8 horas), 48 pessoas entram na estação de serviço em média. Após os 480 minutos, ninguém mais pode entrar.</w:t>
      </w:r>
    </w:p>
    <w:p w:rsidR="0035108B" w:rsidRPr="009046C1" w:rsidRDefault="0035108B" w:rsidP="009046C1">
      <w:pPr>
        <w:rPr>
          <w:sz w:val="28"/>
        </w:rPr>
      </w:pP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 xml:space="preserve">O </w:t>
      </w:r>
      <w:r w:rsidRPr="009046C1">
        <w:rPr>
          <w:sz w:val="28"/>
        </w:rPr>
        <w:t>desvio padrão do número de cliente é a variância de Z, Var(Z) = 480/10 = 48.</w:t>
      </w:r>
    </w:p>
    <w:p w:rsidR="009046C1" w:rsidRDefault="009046C1">
      <w:pPr>
        <w:suppressAutoHyphens w:val="0"/>
        <w:autoSpaceDN/>
        <w:textAlignment w:val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35108B" w:rsidRDefault="009046C1" w:rsidP="009046C1">
      <w:pPr>
        <w:pStyle w:val="Ttulo"/>
      </w:pPr>
      <w:r>
        <w:lastRenderedPageBreak/>
        <w:t>C.</w:t>
      </w:r>
      <w:r w:rsidR="00453C55">
        <w:t xml:space="preserve"> </w:t>
      </w:r>
      <w:r w:rsidR="00453C55">
        <w:t>Interval</w:t>
      </w:r>
      <w:r w:rsidR="00453C55">
        <w:t xml:space="preserve">o de </w:t>
      </w:r>
      <w:proofErr w:type="gramStart"/>
      <w:r w:rsidR="00453C55">
        <w:t>confiança</w:t>
      </w:r>
      <w:proofErr w:type="gramEnd"/>
    </w:p>
    <w:p w:rsidR="0035108B" w:rsidRDefault="0035108B" w:rsidP="009046C1"/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>A amostra aleatória é o conjunto de variáveis aleatórias referentes ao tempo médio de espera dos clientes na estação de serviço. Baseado nessa amostra, o intervalo de confiança de 90% do tempo médio (m) de espera na fila de um cliente em um</w:t>
      </w:r>
      <w:r w:rsidRPr="009046C1">
        <w:rPr>
          <w:sz w:val="28"/>
        </w:rPr>
        <w:t xml:space="preserve"> dia nessa estação terá a fórmula abaixo especificada:</w:t>
      </w:r>
    </w:p>
    <w:p w:rsidR="00B36071" w:rsidRPr="009046C1" w:rsidRDefault="00B36071" w:rsidP="009046C1">
      <w:pPr>
        <w:rPr>
          <w:sz w:val="28"/>
        </w:rPr>
      </w:pPr>
      <w:r w:rsidRPr="009046C1">
        <w:rPr>
          <w:sz w:val="28"/>
        </w:rPr>
        <w:tab/>
      </w:r>
      <m:oMath>
        <m:r>
          <w:rPr>
            <w:rFonts w:ascii="Cambria Math" w:hAnsi="Cambria Math"/>
            <w:sz w:val="32"/>
          </w:rPr>
          <m:t>IC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m,0.9</m:t>
            </m:r>
          </m:e>
        </m:d>
        <m:r>
          <w:rPr>
            <w:rFonts w:ascii="Cambria Math" w:hAnsi="Cambria Math"/>
            <w:sz w:val="32"/>
          </w:rPr>
          <m:t>=</m:t>
        </m:r>
        <m:acc>
          <m:accPr>
            <m:chr m:val="̅"/>
            <m:ctrlPr>
              <w:rPr>
                <w:rFonts w:ascii="Cambria Math" w:hAnsi="Cambria Math"/>
                <w:sz w:val="32"/>
                <w:u w:val="singl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u w:val="single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32"/>
          </w:rPr>
          <m:t xml:space="preserve"> ± z(0.9) *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 xml:space="preserve"> 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32"/>
          </w:rPr>
          <m:t xml:space="preserve"> </m:t>
        </m:r>
      </m:oMath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>Sendo</w:t>
      </w:r>
      <w:r w:rsidR="00B36071" w:rsidRPr="009046C1">
        <w:rPr>
          <w:sz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X</m:t>
            </m:r>
          </m:e>
        </m:acc>
      </m:oMath>
      <w:r w:rsidR="00B36071" w:rsidRPr="009046C1">
        <w:rPr>
          <w:sz w:val="28"/>
        </w:rPr>
        <w:t xml:space="preserve"> </w:t>
      </w:r>
      <w:r w:rsidRPr="009046C1">
        <w:rPr>
          <w:sz w:val="28"/>
        </w:rPr>
        <w:t>média amostral (Sn / n), n a quantidade de amostras cujo valor nesse caso é 100, z a função de distribuição da N(0,1) cujo valor pode ser encontrado na tabela da função normal padrão (0.3159) e t é o desvio padrão da média.</w:t>
      </w: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>No nosso caso, o desvio padr</w:t>
      </w:r>
      <w:r w:rsidRPr="009046C1">
        <w:rPr>
          <w:sz w:val="28"/>
        </w:rPr>
        <w:t>ão é desconhecido, mas como n &gt; 30, o mesmo pode ser substituído por t =</w:t>
      </w:r>
      <m:oMath>
        <m:rad>
          <m:radPr>
            <m:degHide m:val="1"/>
            <m:ctrlPr>
              <w:rPr>
                <w:rFonts w:ascii="Cambria Math" w:hAnsi="Cambria Math"/>
                <w:sz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101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</w:rPr>
              <m:t xml:space="preserve"> 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</w:rPr>
                  <m:t>100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w:proofErr w:type="gramStart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(</m:t>
                    </m:r>
                    <w:proofErr w:type="gramEnd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 xml:space="preserve">Xi 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32"/>
                            <w:u w:val="single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u w:val="single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u w:val="single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e>
            </m:nary>
          </m:e>
        </m:rad>
      </m:oMath>
      <w:r w:rsidRPr="009046C1">
        <w:rPr>
          <w:sz w:val="28"/>
        </w:rPr>
        <w:t xml:space="preserve"> </w:t>
      </w:r>
      <w:r w:rsidR="00B803B9" w:rsidRPr="009046C1">
        <w:rPr>
          <w:sz w:val="28"/>
        </w:rPr>
        <w:t xml:space="preserve"> .</w:t>
      </w: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>O valor obtido foi:</w:t>
      </w:r>
      <w:r w:rsidRPr="009046C1">
        <w:rPr>
          <w:sz w:val="28"/>
        </w:rPr>
        <w:t xml:space="preserve"> </w:t>
      </w:r>
      <w:r w:rsidR="00F12291" w:rsidRPr="009046C1">
        <w:rPr>
          <w:rFonts w:hint="eastAsia"/>
          <w:sz w:val="28"/>
        </w:rPr>
        <w:t>[3.34742, 4.85819]</w:t>
      </w:r>
      <w:r w:rsidR="009046C1">
        <w:rPr>
          <w:sz w:val="28"/>
        </w:rPr>
        <w:t xml:space="preserve"> </w:t>
      </w:r>
      <w:r w:rsidRPr="009046C1">
        <w:rPr>
          <w:sz w:val="28"/>
        </w:rPr>
        <w:t>com</w:t>
      </w:r>
      <w:r w:rsidR="00F12291" w:rsidRPr="009046C1">
        <w:rPr>
          <w:sz w:val="28"/>
        </w:rPr>
        <w:t xml:space="preserve">o intervalo de confiança de 90%, como pode ser observado no anexo </w:t>
      </w:r>
      <w:proofErr w:type="gramStart"/>
      <w:r w:rsidR="00F12291" w:rsidRPr="009046C1">
        <w:rPr>
          <w:sz w:val="28"/>
        </w:rPr>
        <w:t>2</w:t>
      </w:r>
      <w:proofErr w:type="gramEnd"/>
      <w:r w:rsidR="00F12291" w:rsidRPr="009046C1">
        <w:rPr>
          <w:sz w:val="28"/>
        </w:rPr>
        <w:t>.</w:t>
      </w:r>
    </w:p>
    <w:p w:rsidR="0035108B" w:rsidRDefault="0035108B">
      <w:pPr>
        <w:pStyle w:val="Textbody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35108B" w:rsidRDefault="0035108B">
      <w:pPr>
        <w:pStyle w:val="HorizontalLine"/>
        <w:rPr>
          <w:rFonts w:hint="eastAsia"/>
          <w:sz w:val="40"/>
          <w:szCs w:val="40"/>
        </w:rPr>
      </w:pPr>
    </w:p>
    <w:p w:rsidR="009046C1" w:rsidRDefault="009046C1">
      <w:pPr>
        <w:suppressAutoHyphens w:val="0"/>
        <w:autoSpaceDN/>
        <w:textAlignment w:val="auto"/>
        <w:rPr>
          <w:rFonts w:asciiTheme="majorHAnsi" w:eastAsiaTheme="majorEastAsia" w:hAnsiTheme="majorHAnsi" w:cs="Mangal"/>
          <w:color w:val="344674" w:themeColor="text2" w:themeShade="BF"/>
          <w:spacing w:val="5"/>
          <w:kern w:val="28"/>
          <w:sz w:val="52"/>
          <w:szCs w:val="47"/>
        </w:rPr>
      </w:pPr>
      <w:r>
        <w:br w:type="page"/>
      </w:r>
    </w:p>
    <w:p w:rsidR="0035108B" w:rsidRDefault="009046C1" w:rsidP="009046C1">
      <w:pPr>
        <w:pStyle w:val="Ttulo"/>
      </w:pPr>
      <w:r>
        <w:lastRenderedPageBreak/>
        <w:t xml:space="preserve">D. </w:t>
      </w:r>
      <w:r w:rsidR="00453C55">
        <w:t>Invertendo os parâmetros de espera e chegada</w:t>
      </w:r>
    </w:p>
    <w:p w:rsidR="0035108B" w:rsidRDefault="0035108B">
      <w:pPr>
        <w:pStyle w:val="Textbody"/>
        <w:spacing w:after="0"/>
        <w:rPr>
          <w:rFonts w:ascii="Times New Roman" w:hAnsi="Times New Roman"/>
          <w:sz w:val="26"/>
          <w:szCs w:val="26"/>
        </w:rPr>
      </w:pP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 xml:space="preserve">Tendo em vista o resultado obtido, esperamos que </w:t>
      </w:r>
      <w:proofErr w:type="gramStart"/>
      <w:r w:rsidRPr="009046C1">
        <w:rPr>
          <w:sz w:val="28"/>
        </w:rPr>
        <w:t>inverter</w:t>
      </w:r>
      <w:proofErr w:type="gramEnd"/>
      <w:r w:rsidRPr="009046C1">
        <w:rPr>
          <w:sz w:val="28"/>
        </w:rPr>
        <w:t xml:space="preserve"> os parâmetros para o tempo de atendimento e de chegada de cli</w:t>
      </w:r>
      <w:r w:rsidRPr="009046C1">
        <w:rPr>
          <w:sz w:val="28"/>
        </w:rPr>
        <w:t>entes faça com que o tempo de espera médio aumente consideravelmente.</w:t>
      </w: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 xml:space="preserve">No primeiro caso, o tempo de chegada de clientes era superior ao tempo de atendimento dos mesmos, o que fazia com que a probabilidade de que o tempo de espera tendesse a </w:t>
      </w:r>
      <w:proofErr w:type="gramStart"/>
      <w:r w:rsidRPr="009046C1">
        <w:rPr>
          <w:sz w:val="28"/>
        </w:rPr>
        <w:t>0</w:t>
      </w:r>
      <w:proofErr w:type="gramEnd"/>
      <w:r w:rsidRPr="009046C1">
        <w:rPr>
          <w:sz w:val="28"/>
        </w:rPr>
        <w:t xml:space="preserve"> fosse conside</w:t>
      </w:r>
      <w:r w:rsidRPr="009046C1">
        <w:rPr>
          <w:sz w:val="28"/>
        </w:rPr>
        <w:t>ravelmente grande.</w:t>
      </w: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 xml:space="preserve">Ao inverter os tempos, a cada 5 minutos em média um cliente chegaria </w:t>
      </w:r>
      <w:proofErr w:type="gramStart"/>
      <w:r w:rsidRPr="009046C1">
        <w:rPr>
          <w:sz w:val="28"/>
        </w:rPr>
        <w:t>a</w:t>
      </w:r>
      <w:proofErr w:type="gramEnd"/>
      <w:r w:rsidRPr="009046C1">
        <w:rPr>
          <w:sz w:val="28"/>
        </w:rPr>
        <w:t xml:space="preserve"> estação de serviço e seu tempo de atendimento seria em média 10 minutos. Dessa forma, quando o próximo cliente chegasse, o anterior ainda estaria na fila ou ainda </w:t>
      </w:r>
      <w:r w:rsidRPr="009046C1">
        <w:rPr>
          <w:sz w:val="28"/>
          <w:u w:val="single"/>
        </w:rPr>
        <w:t>es</w:t>
      </w:r>
      <w:r w:rsidRPr="009046C1">
        <w:rPr>
          <w:sz w:val="28"/>
          <w:u w:val="single"/>
        </w:rPr>
        <w:t>taria</w:t>
      </w:r>
      <w:r w:rsidRPr="009046C1">
        <w:rPr>
          <w:sz w:val="28"/>
        </w:rPr>
        <w:t xml:space="preserve"> sendo atendido.</w:t>
      </w: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>Por consequência, a tendência do tempo de espera seria aumentar conforme o tempo passasse e chegasse mais perto do final do expediente.</w:t>
      </w:r>
    </w:p>
    <w:p w:rsidR="0035108B" w:rsidRPr="009046C1" w:rsidRDefault="00453C55" w:rsidP="009046C1">
      <w:pPr>
        <w:rPr>
          <w:sz w:val="28"/>
        </w:rPr>
      </w:pPr>
      <w:r w:rsidRPr="009046C1">
        <w:rPr>
          <w:sz w:val="28"/>
        </w:rPr>
        <w:tab/>
        <w:t xml:space="preserve">O intervalo de confiança para a média amostral do tempo de espera na estação de serviço, tendo </w:t>
      </w:r>
      <w:r w:rsidRPr="009046C1">
        <w:rPr>
          <w:sz w:val="28"/>
        </w:rPr>
        <w:t xml:space="preserve">a média do tempo de chegada entre dois clientes consecutivos como 5 minutos e a média do tempo de atendimento de cada cliente como 10 minutos, usando uma amostra aleatória também de tamanho 100, foi </w:t>
      </w:r>
      <w:r w:rsidR="00F12291" w:rsidRPr="009046C1">
        <w:rPr>
          <w:rFonts w:hint="eastAsia"/>
          <w:sz w:val="28"/>
        </w:rPr>
        <w:t>[213.849, 254.712</w:t>
      </w:r>
      <w:proofErr w:type="gramStart"/>
      <w:r w:rsidR="00F12291" w:rsidRPr="009046C1">
        <w:rPr>
          <w:rFonts w:hint="eastAsia"/>
          <w:sz w:val="28"/>
        </w:rPr>
        <w:t>]</w:t>
      </w:r>
      <w:r w:rsidRPr="009046C1">
        <w:rPr>
          <w:sz w:val="28"/>
        </w:rPr>
        <w:t>como</w:t>
      </w:r>
      <w:proofErr w:type="gramEnd"/>
      <w:r w:rsidRPr="009046C1">
        <w:rPr>
          <w:sz w:val="28"/>
        </w:rPr>
        <w:t xml:space="preserve"> pode ser observado </w:t>
      </w:r>
      <w:r w:rsidR="00F12291" w:rsidRPr="009046C1">
        <w:rPr>
          <w:sz w:val="28"/>
        </w:rPr>
        <w:t>no anexo 3</w:t>
      </w:r>
      <w:r w:rsidRPr="009046C1">
        <w:rPr>
          <w:sz w:val="28"/>
        </w:rPr>
        <w:t>.</w:t>
      </w:r>
    </w:p>
    <w:p w:rsidR="009046C1" w:rsidRDefault="00067D16" w:rsidP="009046C1">
      <w:pPr>
        <w:rPr>
          <w:rFonts w:hint="eastAsia"/>
          <w:sz w:val="28"/>
        </w:rPr>
      </w:pPr>
      <w:r w:rsidRPr="009046C1">
        <w:rPr>
          <w:sz w:val="28"/>
        </w:rPr>
        <w:tab/>
      </w:r>
      <w:r w:rsidR="009046C1" w:rsidRPr="009046C1">
        <w:rPr>
          <w:sz w:val="28"/>
        </w:rPr>
        <w:t xml:space="preserve">Os valores das amostras aleatórias podem ser observados no Anexo </w:t>
      </w:r>
      <w:proofErr w:type="gramStart"/>
      <w:r w:rsidR="009046C1" w:rsidRPr="009046C1">
        <w:rPr>
          <w:sz w:val="28"/>
        </w:rPr>
        <w:t>3</w:t>
      </w:r>
      <w:proofErr w:type="gramEnd"/>
      <w:r w:rsidR="009046C1" w:rsidRPr="009046C1">
        <w:rPr>
          <w:sz w:val="28"/>
        </w:rPr>
        <w:t xml:space="preserve"> e um exemplo de simulação de dia de serviço nessas condições está no Anexo 4</w:t>
      </w:r>
    </w:p>
    <w:p w:rsidR="0035108B" w:rsidRPr="009046C1" w:rsidRDefault="009046C1" w:rsidP="009046C1">
      <w:pPr>
        <w:suppressAutoHyphens w:val="0"/>
        <w:autoSpaceDN/>
        <w:textAlignment w:val="auto"/>
        <w:rPr>
          <w:rFonts w:hint="eastAsia"/>
          <w:sz w:val="28"/>
        </w:rPr>
      </w:pPr>
      <w:r>
        <w:rPr>
          <w:rFonts w:hint="eastAsia"/>
          <w:sz w:val="28"/>
        </w:rPr>
        <w:br w:type="page"/>
      </w:r>
    </w:p>
    <w:p w:rsidR="00067D16" w:rsidRPr="00067D16" w:rsidRDefault="00453C55" w:rsidP="00065FD1">
      <w:pPr>
        <w:pStyle w:val="Ttulo"/>
        <w:jc w:val="center"/>
      </w:pPr>
      <w:r>
        <w:lastRenderedPageBreak/>
        <w:t>Anexo I</w:t>
      </w:r>
    </w:p>
    <w:p w:rsidR="0035108B" w:rsidRDefault="0035108B">
      <w:pPr>
        <w:pStyle w:val="Standard"/>
        <w:jc w:val="both"/>
        <w:rPr>
          <w:rFonts w:ascii="Courier New" w:hAnsi="Courier New"/>
          <w:sz w:val="22"/>
          <w:szCs w:val="26"/>
        </w:rPr>
      </w:pPr>
    </w:p>
    <w:p w:rsidR="00067D16" w:rsidRDefault="00067D16">
      <w:pPr>
        <w:pStyle w:val="Standard"/>
        <w:jc w:val="both"/>
        <w:rPr>
          <w:rFonts w:ascii="Times New Roman" w:hAnsi="Times New Roman"/>
          <w:sz w:val="26"/>
          <w:szCs w:val="26"/>
        </w:rPr>
        <w:sectPr w:rsidR="00067D16" w:rsidSect="00523962">
          <w:headerReference w:type="default" r:id="rId10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lastRenderedPageBreak/>
        <w:t>cliente0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21.3021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2.68792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cliente1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25.5568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Atendimento: </w:t>
      </w:r>
      <w:r>
        <w:rPr>
          <w:rFonts w:ascii="Times New Roman" w:hAnsi="Times New Roman"/>
          <w:sz w:val="26"/>
          <w:szCs w:val="26"/>
        </w:rPr>
        <w:t>9.53535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cliente2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57.8451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1.7622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cliente3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64.1064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7.85299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cliente4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110.258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5.593</w:t>
      </w:r>
      <w:r>
        <w:rPr>
          <w:rFonts w:ascii="Times New Roman" w:hAnsi="Times New Roman"/>
          <w:sz w:val="26"/>
          <w:szCs w:val="26"/>
        </w:rPr>
        <w:t>06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cliente5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118.342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5.90567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cliente6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121.727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Espera: 2.52112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1.35658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cliente7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Hora de chegada: 130.989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Atendimento: </w:t>
      </w:r>
      <w:r>
        <w:rPr>
          <w:rFonts w:ascii="Times New Roman" w:hAnsi="Times New Roman"/>
          <w:sz w:val="26"/>
          <w:szCs w:val="26"/>
        </w:rPr>
        <w:t>2.77339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cliente8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132.254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Espera: 1.50855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0.632421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cliente9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135.92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19.6099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cliente10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159.046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</w:t>
      </w:r>
      <w:r>
        <w:rPr>
          <w:rFonts w:ascii="Times New Roman" w:hAnsi="Times New Roman"/>
          <w:sz w:val="26"/>
          <w:szCs w:val="26"/>
        </w:rPr>
        <w:t>Atendimento: 8.62374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cliente11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159.979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Espera: 7.69042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3.41647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cliente12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161.132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Espera: 9.95379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0.632421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cliente13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164.656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Espera:</w:t>
      </w:r>
      <w:r>
        <w:rPr>
          <w:rFonts w:ascii="Times New Roman" w:hAnsi="Times New Roman"/>
          <w:sz w:val="26"/>
          <w:szCs w:val="26"/>
        </w:rPr>
        <w:t xml:space="preserve"> 7.0618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0.202048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lastRenderedPageBreak/>
        <w:t>cliente14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174.172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0.202048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cliente15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202.406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19.6099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cliente16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229.098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E</w:t>
      </w:r>
      <w:r>
        <w:rPr>
          <w:rFonts w:ascii="Times New Roman" w:hAnsi="Times New Roman"/>
          <w:sz w:val="26"/>
          <w:szCs w:val="26"/>
        </w:rPr>
        <w:t xml:space="preserve">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1.7622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cliente17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247.523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2.35993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cliente18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248.241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Espera: 1.64167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7.85299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cliente19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250.204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</w:t>
      </w:r>
      <w:r>
        <w:rPr>
          <w:rFonts w:ascii="Times New Roman" w:hAnsi="Times New Roman"/>
          <w:sz w:val="26"/>
          <w:szCs w:val="26"/>
        </w:rPr>
        <w:t>de Espera: 7.53186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0.359129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cliente20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256.652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Espera: 1.44271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1.22836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cliente21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259.496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7.18533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cliente22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Hora de chegada: </w:t>
      </w:r>
      <w:r>
        <w:rPr>
          <w:rFonts w:ascii="Times New Roman" w:hAnsi="Times New Roman"/>
          <w:sz w:val="26"/>
          <w:szCs w:val="26"/>
        </w:rPr>
        <w:t>265.574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Espera: 1.10746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9.21266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cliente23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276.76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4.2696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cliente24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282.658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3.03894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cliente25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Hora de </w:t>
      </w:r>
      <w:r>
        <w:rPr>
          <w:rFonts w:ascii="Times New Roman" w:hAnsi="Times New Roman"/>
          <w:sz w:val="26"/>
          <w:szCs w:val="26"/>
        </w:rPr>
        <w:t>chegada: 283.166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Espera: 2.53121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8.62374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cliente26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286.55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Espera: 7.77041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4.75779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cliente27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302.744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2.52123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cliente2</w:t>
      </w:r>
      <w:r>
        <w:rPr>
          <w:rFonts w:ascii="Times New Roman" w:hAnsi="Times New Roman"/>
          <w:sz w:val="26"/>
          <w:szCs w:val="26"/>
        </w:rPr>
        <w:t>8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315.937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0.576554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cliente29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340.116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8.90954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cliente30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349.891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9.88032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cliente31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353.416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Espera: 6.35591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4.04229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cliente32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363.458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Espera: 0.356174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0.803866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cliente33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390.15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</w:t>
      </w:r>
      <w:r>
        <w:rPr>
          <w:rFonts w:ascii="Times New Roman" w:hAnsi="Times New Roman"/>
          <w:sz w:val="26"/>
          <w:szCs w:val="26"/>
        </w:rPr>
        <w:t>Atendimento: 6.06962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cliente34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395.526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Espera: 0.693785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4.50774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cliente35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398.502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Espera: 2.2252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2.35993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cliente36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415.209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3.51549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cliente37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416.701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Espera: 2.02336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6.78512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cliente38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434.52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1.7622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cliente39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438.476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Esper</w:t>
      </w:r>
      <w:r>
        <w:rPr>
          <w:rFonts w:ascii="Times New Roman" w:hAnsi="Times New Roman"/>
          <w:sz w:val="26"/>
          <w:szCs w:val="26"/>
        </w:rPr>
        <w:t xml:space="preserve">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6.98122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cliente40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452.439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Tempo de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9.21266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cliente41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461.213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Espera: 0.43815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0.253862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cliente42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Hora de chegada: 467.474</w:t>
      </w: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</w:t>
      </w:r>
      <w:r>
        <w:rPr>
          <w:rFonts w:ascii="Times New Roman" w:hAnsi="Times New Roman"/>
          <w:sz w:val="26"/>
          <w:szCs w:val="26"/>
        </w:rPr>
        <w:t xml:space="preserve"> Espera: </w:t>
      </w:r>
      <w:proofErr w:type="gramStart"/>
      <w:r>
        <w:rPr>
          <w:rFonts w:ascii="Times New Roman" w:hAnsi="Times New Roman"/>
          <w:sz w:val="26"/>
          <w:szCs w:val="26"/>
        </w:rPr>
        <w:t>0</w:t>
      </w:r>
      <w:proofErr w:type="gramEnd"/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 de Atendimento: 2.52123</w:t>
      </w:r>
    </w:p>
    <w:p w:rsidR="0035108B" w:rsidRDefault="0035108B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5108B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Quant: 43</w:t>
      </w:r>
    </w:p>
    <w:p w:rsidR="00065FD1" w:rsidRDefault="00453C55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Média: 1.46171</w:t>
      </w:r>
    </w:p>
    <w:p w:rsidR="00065FD1" w:rsidRDefault="00065FD1">
      <w:pPr>
        <w:suppressAutoHyphens w:val="0"/>
        <w:autoSpaceDN/>
        <w:textAlignment w:val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067D16" w:rsidRDefault="00067D16">
      <w:pPr>
        <w:pStyle w:val="Standard"/>
        <w:jc w:val="both"/>
        <w:rPr>
          <w:rFonts w:ascii="Times New Roman" w:hAnsi="Times New Roman"/>
          <w:sz w:val="26"/>
          <w:szCs w:val="26"/>
        </w:rPr>
        <w:sectPr w:rsidR="00067D16" w:rsidSect="00067D16">
          <w:type w:val="continuous"/>
          <w:pgSz w:w="11906" w:h="16838"/>
          <w:pgMar w:top="1134" w:right="1134" w:bottom="1134" w:left="1134" w:header="720" w:footer="720" w:gutter="0"/>
          <w:cols w:num="3" w:space="709"/>
        </w:sectPr>
      </w:pPr>
    </w:p>
    <w:p w:rsidR="00F12291" w:rsidRDefault="00F12291">
      <w:pPr>
        <w:rPr>
          <w:rFonts w:ascii="Times New Roman" w:hAnsi="Times New Roman"/>
          <w:sz w:val="26"/>
          <w:szCs w:val="26"/>
        </w:rPr>
      </w:pPr>
    </w:p>
    <w:p w:rsidR="00F12291" w:rsidRDefault="00F12291" w:rsidP="00065FD1">
      <w:pPr>
        <w:pStyle w:val="Ttulo"/>
        <w:jc w:val="center"/>
      </w:pPr>
      <w:r>
        <w:t xml:space="preserve">Anexo </w:t>
      </w:r>
      <w:proofErr w:type="gramStart"/>
      <w:r>
        <w:t>2</w:t>
      </w:r>
      <w:proofErr w:type="gramEnd"/>
    </w:p>
    <w:p w:rsidR="00F12291" w:rsidRPr="00F12291" w:rsidRDefault="00F12291" w:rsidP="00065FD1">
      <w:pPr>
        <w:pStyle w:val="Subttulo"/>
        <w:jc w:val="center"/>
        <w:rPr>
          <w:rFonts w:hint="eastAsia"/>
        </w:rPr>
      </w:pPr>
      <w:r w:rsidRPr="00F12291">
        <w:rPr>
          <w:rFonts w:hint="eastAsia"/>
        </w:rPr>
        <w:t>Intervalo de confiança da m</w:t>
      </w:r>
      <w:r w:rsidRPr="00F12291">
        <w:rPr>
          <w:rFonts w:hint="eastAsia"/>
        </w:rPr>
        <w:t>é</w:t>
      </w:r>
      <w:r w:rsidRPr="00F12291">
        <w:rPr>
          <w:rFonts w:hint="eastAsia"/>
        </w:rPr>
        <w:t>dia amostral</w:t>
      </w:r>
    </w:p>
    <w:p w:rsidR="00F12291" w:rsidRDefault="00F12291" w:rsidP="00F12291">
      <w:pPr>
        <w:pStyle w:val="Standard"/>
        <w:jc w:val="both"/>
        <w:rPr>
          <w:rFonts w:ascii="Times New Roman" w:hAnsi="Times New Roman"/>
          <w:sz w:val="26"/>
          <w:szCs w:val="26"/>
        </w:rPr>
        <w:sectPr w:rsidR="00F12291" w:rsidSect="00067D16">
          <w:type w:val="continuous"/>
          <w:pgSz w:w="11906" w:h="16838"/>
          <w:pgMar w:top="1134" w:right="1134" w:bottom="1134" w:left="1134" w:header="720" w:footer="720" w:gutter="0"/>
          <w:cols w:space="709"/>
        </w:sectPr>
      </w:pP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lastRenderedPageBreak/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0 = 1.5612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 = 2.75454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 = 3.06903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 = 8.34727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 = 2.11721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 = 4.86769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 = 0.864956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 = 3.73998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 = 7.01583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 = 1.33034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10 = 4.96035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11 = 3.05345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12 = 3.18856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13 = 1.47933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14 = 5.44856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15 = 1.09993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16 = 1.8356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17 = 3.81987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18 = 5.5145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19 = 4.01192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20 = 3.8906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21 = 3.025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22 = 10.1725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23 = 4.35532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24 = 2.32882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25 = 6.90713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26 = 7.38357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27 = 1.54765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28 = 1.28016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29 = 1.14185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30 = 4.61458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31 = 1.74727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32 = 2.51636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33 = 5.02165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lastRenderedPageBreak/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34 = 3.52591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35 = 4.19271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36 = 1.88362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37 = 1.36679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38 = 2.83593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39 = 2.30227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40 = 4.29389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41 = 10.2366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42 = 2.42259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43 = 3.32688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44 = 5.06338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45 = 2.71607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46 = 1.9918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47 = 3.17536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48 = 5.11994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49 = 9.96994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50 = 5.22233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51 = 2.72726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52 = 2.7839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53 = 2.41162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54 = 4.14905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55 = 2.35109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56 = 3.15636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57 = 6.03343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58 = 7.09582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59 = 2.07456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60 = 8.11866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61 = 1.64134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62 = 3.96173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63 = 5.82954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64 = 2.97123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65 = 3.52269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66 = 9.15434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67 = 10.1665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lastRenderedPageBreak/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68 = 3.10023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69 = 7.07978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70 = 2.97468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71 = 2.71496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72 = 3.51266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73 = 4.08846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74 = 3.22332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75 = 1.31077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76 = 3.69631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77 = 5.65085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78 = 3.92148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79 = 5.0356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80 = 3.80535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81 = 6.68109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82 = 1.44645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83 = 4.2792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84 = 4.51387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85 = 4.60327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86 = 11.9173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87 = 1.25319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88 = 2.7726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89 = 4.82299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90 = 2.46096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91 = 5.10116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92 = 8.84599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93 = 4.42643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94 = 2.93822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95 = 2.621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96 = 2.44478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97 = 3.02728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98 = 2.90896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99 = 9.2932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F12291" w:rsidRDefault="00F12291" w:rsidP="00F12291">
      <w:pPr>
        <w:pStyle w:val="Standard"/>
        <w:jc w:val="both"/>
        <w:rPr>
          <w:rFonts w:ascii="Times New Roman" w:hAnsi="Times New Roman"/>
          <w:sz w:val="28"/>
          <w:szCs w:val="26"/>
        </w:rPr>
        <w:sectPr w:rsidR="00F12291" w:rsidSect="00F12291">
          <w:type w:val="continuous"/>
          <w:pgSz w:w="11906" w:h="16838"/>
          <w:pgMar w:top="1134" w:right="1134" w:bottom="1134" w:left="1134" w:header="720" w:footer="720" w:gutter="0"/>
          <w:cols w:num="3" w:space="709"/>
        </w:sectPr>
      </w:pPr>
    </w:p>
    <w:p w:rsidR="00F12291" w:rsidRDefault="00F12291" w:rsidP="00F12291">
      <w:pPr>
        <w:pStyle w:val="Standard"/>
        <w:jc w:val="both"/>
        <w:rPr>
          <w:rFonts w:ascii="Times New Roman" w:hAnsi="Times New Roman"/>
          <w:sz w:val="28"/>
          <w:szCs w:val="26"/>
        </w:rPr>
      </w:pPr>
    </w:p>
    <w:p w:rsidR="00F12291" w:rsidRPr="00F12291" w:rsidRDefault="00F12291" w:rsidP="00F12291">
      <w:pPr>
        <w:pStyle w:val="Standard"/>
        <w:jc w:val="center"/>
        <w:rPr>
          <w:rFonts w:ascii="Times New Roman" w:hAnsi="Times New Roman"/>
          <w:b/>
          <w:sz w:val="36"/>
          <w:szCs w:val="26"/>
        </w:rPr>
      </w:pPr>
      <w:r>
        <w:rPr>
          <w:rFonts w:ascii="Times New Roman" w:hAnsi="Times New Roman"/>
          <w:b/>
          <w:sz w:val="36"/>
          <w:szCs w:val="26"/>
        </w:rPr>
        <w:t>I</w:t>
      </w:r>
      <w:r w:rsidRPr="00F12291">
        <w:rPr>
          <w:rFonts w:ascii="Times New Roman" w:hAnsi="Times New Roman" w:hint="eastAsia"/>
          <w:b/>
          <w:sz w:val="36"/>
          <w:szCs w:val="26"/>
        </w:rPr>
        <w:t>ntervalo de confiança = [3.34742, 4.85819</w:t>
      </w:r>
      <w:proofErr w:type="gramStart"/>
      <w:r w:rsidRPr="00F12291">
        <w:rPr>
          <w:rFonts w:ascii="Times New Roman" w:hAnsi="Times New Roman" w:hint="eastAsia"/>
          <w:b/>
          <w:sz w:val="36"/>
          <w:szCs w:val="26"/>
        </w:rPr>
        <w:t>]</w:t>
      </w:r>
      <w:proofErr w:type="gramEnd"/>
    </w:p>
    <w:p w:rsidR="00F12291" w:rsidRPr="00F12291" w:rsidRDefault="00F12291" w:rsidP="00F12291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F12291" w:rsidRDefault="00F12291" w:rsidP="00067D16">
      <w:pPr>
        <w:pStyle w:val="Standard"/>
        <w:jc w:val="center"/>
        <w:rPr>
          <w:rFonts w:ascii="Times New Roman" w:hAnsi="Times New Roman"/>
          <w:b/>
          <w:bCs/>
          <w:sz w:val="40"/>
          <w:szCs w:val="40"/>
        </w:rPr>
        <w:sectPr w:rsidR="00F12291" w:rsidSect="00F12291">
          <w:type w:val="continuous"/>
          <w:pgSz w:w="11906" w:h="16838"/>
          <w:pgMar w:top="1134" w:right="1134" w:bottom="1134" w:left="1134" w:header="720" w:footer="720" w:gutter="0"/>
          <w:cols w:space="709"/>
        </w:sectPr>
      </w:pPr>
    </w:p>
    <w:p w:rsidR="00F12291" w:rsidRDefault="00F12291" w:rsidP="00F12291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lastRenderedPageBreak/>
        <w:br w:type="page"/>
      </w:r>
    </w:p>
    <w:p w:rsidR="00F12291" w:rsidRDefault="00F12291" w:rsidP="00065FD1">
      <w:pPr>
        <w:pStyle w:val="Ttulo"/>
        <w:jc w:val="center"/>
      </w:pPr>
      <w:r>
        <w:lastRenderedPageBreak/>
        <w:t xml:space="preserve">Anexo </w:t>
      </w:r>
      <w:proofErr w:type="gramStart"/>
      <w:r>
        <w:t>3</w:t>
      </w:r>
      <w:proofErr w:type="gramEnd"/>
    </w:p>
    <w:p w:rsidR="00F12291" w:rsidRPr="00F12291" w:rsidRDefault="00F12291" w:rsidP="00065FD1">
      <w:pPr>
        <w:pStyle w:val="Subttulo"/>
        <w:jc w:val="center"/>
        <w:rPr>
          <w:rFonts w:hint="eastAsia"/>
        </w:rPr>
      </w:pPr>
      <w:r w:rsidRPr="00F12291">
        <w:rPr>
          <w:rFonts w:hint="eastAsia"/>
        </w:rPr>
        <w:t>Intervalo de confiança da m</w:t>
      </w:r>
      <w:r w:rsidRPr="00F12291">
        <w:rPr>
          <w:rFonts w:hint="eastAsia"/>
        </w:rPr>
        <w:t>é</w:t>
      </w:r>
      <w:r w:rsidRPr="00F12291">
        <w:rPr>
          <w:rFonts w:hint="eastAsia"/>
        </w:rPr>
        <w:t>dia amostral para parâmetros invertidos</w:t>
      </w:r>
    </w:p>
    <w:p w:rsidR="00F12291" w:rsidRDefault="00F12291" w:rsidP="00F12291">
      <w:pPr>
        <w:pStyle w:val="Standard"/>
        <w:jc w:val="both"/>
        <w:rPr>
          <w:rFonts w:ascii="Times New Roman" w:hAnsi="Times New Roman"/>
          <w:sz w:val="26"/>
          <w:szCs w:val="26"/>
        </w:rPr>
        <w:sectPr w:rsidR="00F12291" w:rsidSect="00F12291">
          <w:type w:val="continuous"/>
          <w:pgSz w:w="11906" w:h="16838"/>
          <w:pgMar w:top="1134" w:right="1134" w:bottom="1134" w:left="1134" w:header="720" w:footer="720" w:gutter="0"/>
          <w:cols w:space="709"/>
        </w:sectPr>
      </w:pP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lastRenderedPageBreak/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0 = 217.555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 = 308.332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 = 133.396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 = 154.859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 = 167.194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 = 248.471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 = 296.218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 = 277.454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 = 224.989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 = 256.901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10 = 271.77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11 = 63.1071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12 = 217.017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13 = 392.38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14 = 164.528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15 = 299.385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16 = 208.182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17 = 298.521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18 = 88.173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19 = 273.514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20 = 110.2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21 = 255.511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22 = 195.029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23 = 182.461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24 = 310.172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25 = 157.175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26 = 216.062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27 = 211.111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28 = 253.318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29 = 241.977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30 = 176.32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31 = 312.223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32 = 196.661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33 = 227.911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lastRenderedPageBreak/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34 = 272.624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35 = 186.035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36 = 288.084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37 = 219.578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38 = 294.839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39 = 235.556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40 = 213.114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41 = 245.261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42 = 207.391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43 = 202.821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44 = 209.159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45 = 207.582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46 = 300.907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47 = 119.07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48 = 277.916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49 = 231.162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50 = 221.67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51 = 213.916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52 = 206.884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53 = 263.287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54 = 244.168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55 = 244.75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56 = 290.907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57 = 222.986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58 = 283.826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59 = 90.0143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60 = 173.8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61 = 186.83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62 = 267.925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63 = 246.12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64 = 237.744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65 = 241.247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66 = 171.697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67 = 312.477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lastRenderedPageBreak/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68 = 199.38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69 = 185.798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70 = 245.661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71 = 194.267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72 = 139.081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73 = 181.995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74 = 153.005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75 = 229.993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76 = 352.189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77 = 265.912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78 = 258.417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79 = 417.252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80 = 326.619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81 = 154.405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82 = 270.55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83 = 255.532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84 = 266.483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85 = 338.209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86 = 190.005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87 = 152.236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88 = 243.945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89 = 325.634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90 = 291.957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91 = 273.695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92 = 378.584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93 = 260.411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94 = 287.431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95 = 179.356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96 = 307.534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97 = 306.385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98 = 199.143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F12291">
        <w:rPr>
          <w:rFonts w:ascii="Times New Roman" w:hAnsi="Times New Roman" w:hint="eastAsia"/>
          <w:sz w:val="26"/>
          <w:szCs w:val="26"/>
        </w:rPr>
        <w:t>media</w:t>
      </w:r>
      <w:proofErr w:type="gramEnd"/>
      <w:r w:rsidRPr="00F12291">
        <w:rPr>
          <w:rFonts w:ascii="Times New Roman" w:hAnsi="Times New Roman" w:hint="eastAsia"/>
          <w:sz w:val="26"/>
          <w:szCs w:val="26"/>
        </w:rPr>
        <w:t xml:space="preserve"> 99 = 157.569</w:t>
      </w:r>
    </w:p>
    <w:p w:rsidR="00F12291" w:rsidRPr="00F12291" w:rsidRDefault="00F12291" w:rsidP="00F12291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F12291" w:rsidRDefault="00F12291" w:rsidP="00F12291">
      <w:pPr>
        <w:pStyle w:val="Standard"/>
        <w:jc w:val="both"/>
        <w:rPr>
          <w:rFonts w:ascii="Times New Roman" w:hAnsi="Times New Roman"/>
          <w:sz w:val="26"/>
          <w:szCs w:val="26"/>
        </w:rPr>
        <w:sectPr w:rsidR="00F12291" w:rsidSect="00F12291">
          <w:type w:val="continuous"/>
          <w:pgSz w:w="11906" w:h="16838"/>
          <w:pgMar w:top="1134" w:right="1134" w:bottom="1134" w:left="1134" w:header="720" w:footer="720" w:gutter="0"/>
          <w:cols w:num="3" w:space="709"/>
        </w:sectPr>
      </w:pPr>
    </w:p>
    <w:p w:rsidR="00F12291" w:rsidRDefault="00F12291" w:rsidP="00F12291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F12291" w:rsidRPr="00F12291" w:rsidRDefault="00F12291" w:rsidP="00F12291">
      <w:pPr>
        <w:pStyle w:val="Standard"/>
        <w:jc w:val="center"/>
        <w:rPr>
          <w:rFonts w:ascii="Times New Roman" w:hAnsi="Times New Roman"/>
          <w:b/>
          <w:sz w:val="32"/>
          <w:szCs w:val="26"/>
        </w:rPr>
      </w:pPr>
      <w:r>
        <w:rPr>
          <w:rFonts w:ascii="Times New Roman" w:hAnsi="Times New Roman"/>
          <w:b/>
          <w:sz w:val="36"/>
          <w:szCs w:val="26"/>
        </w:rPr>
        <w:t>I</w:t>
      </w:r>
      <w:r w:rsidRPr="00F12291">
        <w:rPr>
          <w:rFonts w:ascii="Times New Roman" w:hAnsi="Times New Roman" w:hint="eastAsia"/>
          <w:b/>
          <w:sz w:val="36"/>
          <w:szCs w:val="26"/>
        </w:rPr>
        <w:t>ntervalo de confiança = [213.849, 254.712</w:t>
      </w:r>
      <w:proofErr w:type="gramStart"/>
      <w:r w:rsidRPr="00F12291">
        <w:rPr>
          <w:rFonts w:ascii="Times New Roman" w:hAnsi="Times New Roman" w:hint="eastAsia"/>
          <w:b/>
          <w:sz w:val="36"/>
          <w:szCs w:val="26"/>
        </w:rPr>
        <w:t>]</w:t>
      </w:r>
      <w:proofErr w:type="gramEnd"/>
    </w:p>
    <w:p w:rsidR="00F12291" w:rsidRPr="00F12291" w:rsidRDefault="00F12291" w:rsidP="00F12291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F12291" w:rsidRPr="00F12291" w:rsidRDefault="00F12291" w:rsidP="00F12291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F12291" w:rsidRDefault="00F12291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br w:type="page"/>
      </w:r>
    </w:p>
    <w:p w:rsidR="00F12291" w:rsidRDefault="00F12291" w:rsidP="00067D16">
      <w:pPr>
        <w:pStyle w:val="Standard"/>
        <w:jc w:val="center"/>
        <w:rPr>
          <w:rFonts w:ascii="Times New Roman" w:hAnsi="Times New Roman"/>
          <w:b/>
          <w:bCs/>
          <w:sz w:val="40"/>
          <w:szCs w:val="40"/>
        </w:rPr>
        <w:sectPr w:rsidR="00F12291" w:rsidSect="00F12291">
          <w:type w:val="continuous"/>
          <w:pgSz w:w="11906" w:h="16838"/>
          <w:pgMar w:top="1134" w:right="1134" w:bottom="1134" w:left="1134" w:header="720" w:footer="720" w:gutter="0"/>
          <w:cols w:space="709"/>
        </w:sectPr>
      </w:pPr>
    </w:p>
    <w:p w:rsidR="00067D16" w:rsidRDefault="00F12291" w:rsidP="00065FD1">
      <w:pPr>
        <w:pStyle w:val="Ttulo"/>
        <w:jc w:val="center"/>
      </w:pPr>
      <w:r>
        <w:lastRenderedPageBreak/>
        <w:t xml:space="preserve">Anexo </w:t>
      </w:r>
      <w:proofErr w:type="gramStart"/>
      <w:r>
        <w:t>4</w:t>
      </w:r>
      <w:proofErr w:type="gramEnd"/>
    </w:p>
    <w:p w:rsidR="0035108B" w:rsidRDefault="0035108B" w:rsidP="00067D16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067D16" w:rsidRDefault="00067D16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067D16" w:rsidRDefault="00067D16" w:rsidP="00067D16">
      <w:pPr>
        <w:pStyle w:val="Standard"/>
        <w:jc w:val="both"/>
        <w:rPr>
          <w:rFonts w:ascii="Times New Roman" w:hAnsi="Times New Roman"/>
          <w:sz w:val="26"/>
          <w:szCs w:val="26"/>
        </w:rPr>
        <w:sectPr w:rsidR="00067D16" w:rsidSect="00F12291">
          <w:type w:val="continuous"/>
          <w:pgSz w:w="11906" w:h="16838"/>
          <w:pgMar w:top="1134" w:right="1134" w:bottom="1134" w:left="1134" w:header="720" w:footer="720" w:gutter="0"/>
          <w:cols w:space="709"/>
        </w:sect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lastRenderedPageBreak/>
        <w:t>cliente0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5.29886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 xml:space="preserve">Tempo de Espera: </w:t>
      </w:r>
      <w:proofErr w:type="gramStart"/>
      <w:r w:rsidRPr="00067D16">
        <w:rPr>
          <w:rFonts w:ascii="Times New Roman" w:hAnsi="Times New Roman" w:hint="eastAsia"/>
          <w:sz w:val="26"/>
          <w:szCs w:val="26"/>
        </w:rPr>
        <w:t>0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5.89769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cliente1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10.1865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1.01002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15.2408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cliente2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16.6011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9.83622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6.26136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cliente3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17.4635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15.2352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2.45673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cliente4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18.5055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16.65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0.0995033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cliente5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25.6908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9.56413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35.1651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cliente6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26.9829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lastRenderedPageBreak/>
        <w:t>Tempo de Espera: 43.4371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4.71986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cliente7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29.9317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45.2082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20.5017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cliente8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41.4944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54.1472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1.84304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cliente9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42.1833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55.3013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11.4938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cliente10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48.5979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60.3806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28.2336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cliente11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58.1332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79.0788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7.03098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cliente12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59.4898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lastRenderedPageBreak/>
        <w:t>Tempo de Espera: 84.7532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4.40733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cliente13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62.7139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85.9364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2.08401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cliente14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65.6628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85.0716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14.3707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cliente15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71.2559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93.8492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8.77451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cliente16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72.4842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101.395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3.66625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cliente17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74.8441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102.702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5.54678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cliente18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76.2661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lastRenderedPageBreak/>
        <w:t>Tempo de Espera: 106.827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7.4392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cliente19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76.955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113.577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24.179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cliente20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77.055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137.656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21.3021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cliente21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88.1411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147.872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12.8292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cliente22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89.6964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159.146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17.2475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cliente23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94.3276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171.762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10.5977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cliente24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97.4583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179.229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2.33094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cliente25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lastRenderedPageBreak/>
        <w:t>Hora de chegada: 106.082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172.936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2.20671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cliente26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106.944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174.281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1.72469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cliente27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107.926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175.024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19.7606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cliente28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111.542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191.168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1.49212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cliente29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111.849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192.354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5.89769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cliente30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123.411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186.689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2.45673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cliente31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123.562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188.995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9.26241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lastRenderedPageBreak/>
        <w:t>cliente32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123.612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198.207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5.20776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cliente33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127.228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199.799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2.97632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cliente34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129.916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200.087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10.042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cliente35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130.838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209.208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24.179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cliente36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134.557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229.667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7.86479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cliente37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139.715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232.374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3.24661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cliente38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141.996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233.339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12.8292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cliente39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155.342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232.822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3.81014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cliente40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168.689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223.286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2.71315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cliente41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191.764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202.924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8.5392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cliente42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194.285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208.942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1.9628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cliente43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197.234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207.956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24.179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cliente44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199.139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230.23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39.2197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cliente45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208.049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260.54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12.1392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lastRenderedPageBreak/>
        <w:t>cliente46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209.214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271.514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19.7606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cliente47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211.119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289.369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11.4938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cliente48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218.101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293.882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17.2475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cliente49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220.874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308.356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1.84304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cliente50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234.991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296.082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0.82521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cliente51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239.145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292.753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6.44829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cliente52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243.903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294.443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2.33094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cliente53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245.26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295.418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6.26136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cliente54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258.606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288.333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10.5977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cliente55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260.161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297.375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4.40733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cliente56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271.247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290.697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3.11055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cliente57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284.593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280.461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3.52441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cliente58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287.454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281.125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4.71986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cliente59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293.201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280.098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lastRenderedPageBreak/>
        <w:t>Tempo de Atendimento: 2.71315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cliente60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302.413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273.599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7.4392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cliente61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315.759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267.692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7.4392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cliente62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326.01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264.88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13.1928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cliente63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327.239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276.845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10.042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cliente64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327.492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286.633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10.316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cliente65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329.185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295.256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46.1512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cliente66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335.424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335.169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lastRenderedPageBreak/>
        <w:t>Tempo de Atendimento: 18.4253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cliente67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350.452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338.565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16.7068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cliente68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350.758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354.966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2.20671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cliente69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357.944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349.987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46.1512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cliente70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367.156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386.926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0.404095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cliente71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369.36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385.126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2.58412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cliente72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371.193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385.877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14.7963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cliente73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394.269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lastRenderedPageBreak/>
        <w:t>Tempo de Espera: 377.598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2.58412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cliente74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395.131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379.32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11.4938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cliente75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398.17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387.775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46.1512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cliente76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404.076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428.02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5.04247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cliente77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407.795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429.343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8.5392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cliente78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412.553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433.125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2.58412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cliente79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418.459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429.803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10.5977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cliente80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420.662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lastRenderedPageBreak/>
        <w:t>Tempo de Espera: 438.197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35.1651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cliente81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425.961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468.063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0.82521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cliente82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434.585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460.265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0.933319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cliente83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436.945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458.838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21.3021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cliente84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438.637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478.448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9.77534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cliente85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440.918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485.942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9.51559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cliente86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446.362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490.014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2.33094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cliente87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lastRenderedPageBreak/>
        <w:t>Hora de chegada: 448.267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490.44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5.89769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cliente88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467.877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476.728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3.81014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cliente89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473.47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474.945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9.51559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cliente90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476.79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481.141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9.51559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proofErr w:type="gramStart"/>
      <w:r w:rsidRPr="00067D16">
        <w:rPr>
          <w:rFonts w:ascii="Times New Roman" w:hAnsi="Times New Roman" w:hint="eastAsia"/>
          <w:sz w:val="26"/>
          <w:szCs w:val="26"/>
        </w:rPr>
        <w:t>cliente91</w:t>
      </w:r>
      <w:proofErr w:type="gramEnd"/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Hora de chegada: 477.311</w:t>
      </w:r>
    </w:p>
    <w:p w:rsidR="00067D16" w:rsidRPr="00067D16" w:rsidRDefault="00067D16" w:rsidP="00067D16">
      <w:pPr>
        <w:pStyle w:val="Standard"/>
        <w:jc w:val="both"/>
        <w:rPr>
          <w:rFonts w:ascii="Times New Roman" w:hAnsi="Times New Roman" w:hint="eastAsia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Espera: 490.135</w:t>
      </w:r>
    </w:p>
    <w:p w:rsidR="00067D16" w:rsidRDefault="00067D16" w:rsidP="00067D16">
      <w:pPr>
        <w:pStyle w:val="Standard"/>
        <w:jc w:val="both"/>
        <w:rPr>
          <w:rFonts w:ascii="Times New Roman" w:hAnsi="Times New Roman"/>
          <w:sz w:val="26"/>
          <w:szCs w:val="26"/>
        </w:rPr>
      </w:pPr>
      <w:r w:rsidRPr="00067D16">
        <w:rPr>
          <w:rFonts w:ascii="Times New Roman" w:hAnsi="Times New Roman" w:hint="eastAsia"/>
          <w:sz w:val="26"/>
          <w:szCs w:val="26"/>
        </w:rPr>
        <w:t>Tempo de Atendimento: 10.8876</w:t>
      </w:r>
    </w:p>
    <w:p w:rsidR="00F12291" w:rsidRDefault="00F12291" w:rsidP="00067D16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F12291" w:rsidRDefault="00F12291" w:rsidP="00067D16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sectPr w:rsidR="00F12291" w:rsidSect="00F12291">
      <w:type w:val="continuous"/>
      <w:pgSz w:w="11906" w:h="16838"/>
      <w:pgMar w:top="1134" w:right="1134" w:bottom="1134" w:left="1134" w:header="720" w:footer="720" w:gutter="0"/>
      <w:cols w:num="3"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C55" w:rsidRDefault="00453C55">
      <w:pPr>
        <w:rPr>
          <w:rFonts w:hint="eastAsia"/>
        </w:rPr>
      </w:pPr>
      <w:r>
        <w:separator/>
      </w:r>
    </w:p>
  </w:endnote>
  <w:endnote w:type="continuationSeparator" w:id="0">
    <w:p w:rsidR="00453C55" w:rsidRDefault="00453C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C55" w:rsidRDefault="00453C5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53C55" w:rsidRDefault="00453C5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430" w:rsidRDefault="00453C55">
    <w:pPr>
      <w:pStyle w:val="Cabealho"/>
      <w:jc w:val="center"/>
      <w:rPr>
        <w:rFonts w:hint="eastAsia"/>
      </w:rPr>
    </w:pPr>
    <w:r>
      <w:t xml:space="preserve">Probabilidade e Estatística, </w:t>
    </w:r>
    <w:proofErr w:type="gramStart"/>
    <w:r>
      <w:t>UFRJ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B02D8"/>
    <w:multiLevelType w:val="multilevel"/>
    <w:tmpl w:val="C8A63AC0"/>
    <w:lvl w:ilvl="0">
      <w:start w:val="1"/>
      <w:numFmt w:val="upperLetter"/>
      <w:lvlText w:val="%1."/>
      <w:lvlJc w:val="left"/>
      <w:rPr>
        <w:b/>
        <w:bCs/>
      </w:rPr>
    </w:lvl>
    <w:lvl w:ilvl="1">
      <w:start w:val="1"/>
      <w:numFmt w:val="decimal"/>
      <w:lvlText w:val="%1.%2."/>
      <w:lvlJc w:val="left"/>
      <w:rPr>
        <w:b/>
        <w:bCs/>
      </w:rPr>
    </w:lvl>
    <w:lvl w:ilvl="2">
      <w:start w:val="1"/>
      <w:numFmt w:val="decimal"/>
      <w:lvlText w:val="%3."/>
      <w:lvlJc w:val="left"/>
      <w:rPr>
        <w:b/>
        <w:bCs/>
      </w:rPr>
    </w:lvl>
    <w:lvl w:ilvl="3">
      <w:start w:val="1"/>
      <w:numFmt w:val="decimal"/>
      <w:lvlText w:val="%4."/>
      <w:lvlJc w:val="left"/>
      <w:rPr>
        <w:b/>
        <w:bCs/>
      </w:rPr>
    </w:lvl>
    <w:lvl w:ilvl="4">
      <w:start w:val="1"/>
      <w:numFmt w:val="decimal"/>
      <w:lvlText w:val="%5."/>
      <w:lvlJc w:val="left"/>
      <w:rPr>
        <w:b/>
        <w:bCs/>
      </w:rPr>
    </w:lvl>
    <w:lvl w:ilvl="5">
      <w:start w:val="1"/>
      <w:numFmt w:val="decimal"/>
      <w:lvlText w:val="%6."/>
      <w:lvlJc w:val="left"/>
      <w:rPr>
        <w:b/>
        <w:bCs/>
      </w:rPr>
    </w:lvl>
    <w:lvl w:ilvl="6">
      <w:start w:val="1"/>
      <w:numFmt w:val="decimal"/>
      <w:lvlText w:val="%7."/>
      <w:lvlJc w:val="left"/>
      <w:rPr>
        <w:b/>
        <w:bCs/>
      </w:rPr>
    </w:lvl>
    <w:lvl w:ilvl="7">
      <w:start w:val="1"/>
      <w:numFmt w:val="decimal"/>
      <w:lvlText w:val="%8."/>
      <w:lvlJc w:val="left"/>
      <w:rPr>
        <w:b/>
        <w:bCs/>
      </w:rPr>
    </w:lvl>
    <w:lvl w:ilvl="8">
      <w:start w:val="1"/>
      <w:numFmt w:val="decimal"/>
      <w:lvlText w:val="%9."/>
      <w:lvlJc w:val="left"/>
      <w:rPr>
        <w:b/>
        <w:bCs/>
      </w:rPr>
    </w:lvl>
  </w:abstractNum>
  <w:abstractNum w:abstractNumId="1">
    <w:nsid w:val="21753F52"/>
    <w:multiLevelType w:val="multilevel"/>
    <w:tmpl w:val="FAFADF94"/>
    <w:lvl w:ilvl="0">
      <w:start w:val="1"/>
      <w:numFmt w:val="decimal"/>
      <w:lvlText w:val="%1."/>
      <w:lvlJc w:val="left"/>
      <w:rPr>
        <w:b/>
        <w:bCs/>
      </w:rPr>
    </w:lvl>
    <w:lvl w:ilvl="1">
      <w:start w:val="1"/>
      <w:numFmt w:val="decimal"/>
      <w:lvlText w:val="%2."/>
      <w:lvlJc w:val="left"/>
      <w:rPr>
        <w:b/>
        <w:bCs/>
      </w:rPr>
    </w:lvl>
    <w:lvl w:ilvl="2">
      <w:start w:val="1"/>
      <w:numFmt w:val="decimal"/>
      <w:lvlText w:val="%3."/>
      <w:lvlJc w:val="left"/>
      <w:rPr>
        <w:b/>
        <w:bCs/>
      </w:rPr>
    </w:lvl>
    <w:lvl w:ilvl="3">
      <w:start w:val="1"/>
      <w:numFmt w:val="decimal"/>
      <w:lvlText w:val="%4."/>
      <w:lvlJc w:val="left"/>
      <w:rPr>
        <w:b/>
        <w:bCs/>
      </w:rPr>
    </w:lvl>
    <w:lvl w:ilvl="4">
      <w:start w:val="1"/>
      <w:numFmt w:val="decimal"/>
      <w:lvlText w:val="%5."/>
      <w:lvlJc w:val="left"/>
      <w:rPr>
        <w:b/>
        <w:bCs/>
      </w:rPr>
    </w:lvl>
    <w:lvl w:ilvl="5">
      <w:start w:val="1"/>
      <w:numFmt w:val="decimal"/>
      <w:lvlText w:val="%6."/>
      <w:lvlJc w:val="left"/>
      <w:rPr>
        <w:b/>
        <w:bCs/>
      </w:rPr>
    </w:lvl>
    <w:lvl w:ilvl="6">
      <w:start w:val="1"/>
      <w:numFmt w:val="decimal"/>
      <w:lvlText w:val="%7."/>
      <w:lvlJc w:val="left"/>
      <w:rPr>
        <w:b/>
        <w:bCs/>
      </w:rPr>
    </w:lvl>
    <w:lvl w:ilvl="7">
      <w:start w:val="1"/>
      <w:numFmt w:val="decimal"/>
      <w:lvlText w:val="%8."/>
      <w:lvlJc w:val="left"/>
      <w:rPr>
        <w:b/>
        <w:bCs/>
      </w:rPr>
    </w:lvl>
    <w:lvl w:ilvl="8">
      <w:start w:val="1"/>
      <w:numFmt w:val="decimal"/>
      <w:lvlText w:val="%9."/>
      <w:lvlJc w:val="left"/>
      <w:rPr>
        <w:b/>
        <w:bCs/>
      </w:rPr>
    </w:lvl>
  </w:abstractNum>
  <w:abstractNum w:abstractNumId="2">
    <w:nsid w:val="447E556D"/>
    <w:multiLevelType w:val="hybridMultilevel"/>
    <w:tmpl w:val="F2740D28"/>
    <w:lvl w:ilvl="0" w:tplc="9F96E8A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34441"/>
    <w:multiLevelType w:val="hybridMultilevel"/>
    <w:tmpl w:val="7CC04E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00694"/>
    <w:multiLevelType w:val="multilevel"/>
    <w:tmpl w:val="F5042944"/>
    <w:lvl w:ilvl="0">
      <w:start w:val="1"/>
      <w:numFmt w:val="decimal"/>
      <w:lvlText w:val="%1."/>
      <w:lvlJc w:val="left"/>
      <w:rPr>
        <w:b/>
        <w:bCs/>
      </w:rPr>
    </w:lvl>
    <w:lvl w:ilvl="1">
      <w:start w:val="1"/>
      <w:numFmt w:val="decimal"/>
      <w:lvlText w:val="%2."/>
      <w:lvlJc w:val="left"/>
      <w:rPr>
        <w:b/>
        <w:bCs/>
      </w:rPr>
    </w:lvl>
    <w:lvl w:ilvl="2">
      <w:start w:val="1"/>
      <w:numFmt w:val="decimal"/>
      <w:lvlText w:val="%3."/>
      <w:lvlJc w:val="left"/>
      <w:rPr>
        <w:b/>
        <w:bCs/>
      </w:rPr>
    </w:lvl>
    <w:lvl w:ilvl="3">
      <w:start w:val="1"/>
      <w:numFmt w:val="decimal"/>
      <w:lvlText w:val="%4."/>
      <w:lvlJc w:val="left"/>
      <w:rPr>
        <w:b/>
        <w:bCs/>
      </w:rPr>
    </w:lvl>
    <w:lvl w:ilvl="4">
      <w:start w:val="1"/>
      <w:numFmt w:val="decimal"/>
      <w:lvlText w:val="%5."/>
      <w:lvlJc w:val="left"/>
      <w:rPr>
        <w:b/>
        <w:bCs/>
      </w:rPr>
    </w:lvl>
    <w:lvl w:ilvl="5">
      <w:start w:val="1"/>
      <w:numFmt w:val="decimal"/>
      <w:lvlText w:val="%6."/>
      <w:lvlJc w:val="left"/>
      <w:rPr>
        <w:b/>
        <w:bCs/>
      </w:rPr>
    </w:lvl>
    <w:lvl w:ilvl="6">
      <w:start w:val="1"/>
      <w:numFmt w:val="decimal"/>
      <w:lvlText w:val="%7."/>
      <w:lvlJc w:val="left"/>
      <w:rPr>
        <w:b/>
        <w:bCs/>
      </w:rPr>
    </w:lvl>
    <w:lvl w:ilvl="7">
      <w:start w:val="1"/>
      <w:numFmt w:val="decimal"/>
      <w:lvlText w:val="%8."/>
      <w:lvlJc w:val="left"/>
      <w:rPr>
        <w:b/>
        <w:bCs/>
      </w:rPr>
    </w:lvl>
    <w:lvl w:ilvl="8">
      <w:start w:val="1"/>
      <w:numFmt w:val="decimal"/>
      <w:lvlText w:val="%9."/>
      <w:lvlJc w:val="left"/>
      <w:rPr>
        <w:b/>
        <w:bCs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8B"/>
    <w:rsid w:val="00026351"/>
    <w:rsid w:val="00065FD1"/>
    <w:rsid w:val="00067D16"/>
    <w:rsid w:val="00296A6E"/>
    <w:rsid w:val="00337163"/>
    <w:rsid w:val="00341BBD"/>
    <w:rsid w:val="0035108B"/>
    <w:rsid w:val="00453C55"/>
    <w:rsid w:val="00523962"/>
    <w:rsid w:val="00773921"/>
    <w:rsid w:val="007D6BAC"/>
    <w:rsid w:val="009046C1"/>
    <w:rsid w:val="00A56941"/>
    <w:rsid w:val="00B36071"/>
    <w:rsid w:val="00B803B9"/>
    <w:rsid w:val="00C17AE3"/>
    <w:rsid w:val="00F1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9046C1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D57B02" w:themeColor="accent1" w:themeShade="BF"/>
      <w:sz w:val="28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7163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link w:val="Textodebalo"/>
    <w:uiPriority w:val="99"/>
    <w:semiHidden/>
    <w:rsid w:val="00337163"/>
    <w:rPr>
      <w:rFonts w:ascii="Tahoma" w:hAnsi="Tahoma" w:cs="Mangal"/>
      <w:sz w:val="16"/>
      <w:szCs w:val="14"/>
    </w:rPr>
  </w:style>
  <w:style w:type="character" w:styleId="TextodoEspaoReservado">
    <w:name w:val="Placeholder Text"/>
    <w:uiPriority w:val="99"/>
    <w:semiHidden/>
    <w:rsid w:val="00337163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9046C1"/>
    <w:pPr>
      <w:pBdr>
        <w:bottom w:val="single" w:sz="8" w:space="4" w:color="FDA023" w:themeColor="accent1"/>
      </w:pBdr>
      <w:spacing w:after="300"/>
      <w:contextualSpacing/>
    </w:pPr>
    <w:rPr>
      <w:rFonts w:asciiTheme="majorHAnsi" w:eastAsiaTheme="majorEastAsia" w:hAnsiTheme="majorHAnsi" w:cs="Mangal"/>
      <w:color w:val="344674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9046C1"/>
    <w:rPr>
      <w:rFonts w:asciiTheme="majorHAnsi" w:eastAsiaTheme="majorEastAsia" w:hAnsiTheme="majorHAnsi" w:cs="Mangal"/>
      <w:color w:val="344674" w:themeColor="text2" w:themeShade="BF"/>
      <w:spacing w:val="5"/>
      <w:kern w:val="28"/>
      <w:sz w:val="52"/>
      <w:szCs w:val="47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9046C1"/>
    <w:rPr>
      <w:rFonts w:asciiTheme="majorHAnsi" w:eastAsiaTheme="majorEastAsia" w:hAnsiTheme="majorHAnsi" w:cs="Mangal"/>
      <w:b/>
      <w:bCs/>
      <w:color w:val="D57B02" w:themeColor="accent1" w:themeShade="BF"/>
      <w:kern w:val="3"/>
      <w:sz w:val="28"/>
      <w:szCs w:val="25"/>
      <w:lang w:eastAsia="zh-CN" w:bidi="hi-IN"/>
    </w:rPr>
  </w:style>
  <w:style w:type="paragraph" w:styleId="SemEspaamento">
    <w:name w:val="No Spacing"/>
    <w:link w:val="SemEspaamentoChar"/>
    <w:uiPriority w:val="1"/>
    <w:qFormat/>
    <w:rsid w:val="00523962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23962"/>
    <w:rPr>
      <w:rFonts w:asciiTheme="minorHAnsi" w:eastAsiaTheme="minorEastAsia" w:hAnsiTheme="minorHAnsi" w:cstheme="minorBidi"/>
      <w:sz w:val="22"/>
      <w:szCs w:val="2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5FD1"/>
    <w:pPr>
      <w:numPr>
        <w:ilvl w:val="1"/>
      </w:numPr>
    </w:pPr>
    <w:rPr>
      <w:rFonts w:asciiTheme="majorHAnsi" w:eastAsiaTheme="majorEastAsia" w:hAnsiTheme="majorHAnsi" w:cs="Mangal"/>
      <w:i/>
      <w:iCs/>
      <w:color w:val="FDA023" w:themeColor="accent1"/>
      <w:spacing w:val="15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065FD1"/>
    <w:rPr>
      <w:rFonts w:asciiTheme="majorHAnsi" w:eastAsiaTheme="majorEastAsia" w:hAnsiTheme="majorHAnsi" w:cs="Mangal"/>
      <w:i/>
      <w:iCs/>
      <w:color w:val="FDA023" w:themeColor="accent1"/>
      <w:spacing w:val="15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9046C1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D57B02" w:themeColor="accent1" w:themeShade="BF"/>
      <w:sz w:val="28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7163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link w:val="Textodebalo"/>
    <w:uiPriority w:val="99"/>
    <w:semiHidden/>
    <w:rsid w:val="00337163"/>
    <w:rPr>
      <w:rFonts w:ascii="Tahoma" w:hAnsi="Tahoma" w:cs="Mangal"/>
      <w:sz w:val="16"/>
      <w:szCs w:val="14"/>
    </w:rPr>
  </w:style>
  <w:style w:type="character" w:styleId="TextodoEspaoReservado">
    <w:name w:val="Placeholder Text"/>
    <w:uiPriority w:val="99"/>
    <w:semiHidden/>
    <w:rsid w:val="00337163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9046C1"/>
    <w:pPr>
      <w:pBdr>
        <w:bottom w:val="single" w:sz="8" w:space="4" w:color="FDA023" w:themeColor="accent1"/>
      </w:pBdr>
      <w:spacing w:after="300"/>
      <w:contextualSpacing/>
    </w:pPr>
    <w:rPr>
      <w:rFonts w:asciiTheme="majorHAnsi" w:eastAsiaTheme="majorEastAsia" w:hAnsiTheme="majorHAnsi" w:cs="Mangal"/>
      <w:color w:val="344674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9046C1"/>
    <w:rPr>
      <w:rFonts w:asciiTheme="majorHAnsi" w:eastAsiaTheme="majorEastAsia" w:hAnsiTheme="majorHAnsi" w:cs="Mangal"/>
      <w:color w:val="344674" w:themeColor="text2" w:themeShade="BF"/>
      <w:spacing w:val="5"/>
      <w:kern w:val="28"/>
      <w:sz w:val="52"/>
      <w:szCs w:val="47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9046C1"/>
    <w:rPr>
      <w:rFonts w:asciiTheme="majorHAnsi" w:eastAsiaTheme="majorEastAsia" w:hAnsiTheme="majorHAnsi" w:cs="Mangal"/>
      <w:b/>
      <w:bCs/>
      <w:color w:val="D57B02" w:themeColor="accent1" w:themeShade="BF"/>
      <w:kern w:val="3"/>
      <w:sz w:val="28"/>
      <w:szCs w:val="25"/>
      <w:lang w:eastAsia="zh-CN" w:bidi="hi-IN"/>
    </w:rPr>
  </w:style>
  <w:style w:type="paragraph" w:styleId="SemEspaamento">
    <w:name w:val="No Spacing"/>
    <w:link w:val="SemEspaamentoChar"/>
    <w:uiPriority w:val="1"/>
    <w:qFormat/>
    <w:rsid w:val="00523962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23962"/>
    <w:rPr>
      <w:rFonts w:asciiTheme="minorHAnsi" w:eastAsiaTheme="minorEastAsia" w:hAnsiTheme="minorHAnsi" w:cstheme="minorBidi"/>
      <w:sz w:val="22"/>
      <w:szCs w:val="2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5FD1"/>
    <w:pPr>
      <w:numPr>
        <w:ilvl w:val="1"/>
      </w:numPr>
    </w:pPr>
    <w:rPr>
      <w:rFonts w:asciiTheme="majorHAnsi" w:eastAsiaTheme="majorEastAsia" w:hAnsiTheme="majorHAnsi" w:cs="Mangal"/>
      <w:i/>
      <w:iCs/>
      <w:color w:val="FDA023" w:themeColor="accent1"/>
      <w:spacing w:val="15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065FD1"/>
    <w:rPr>
      <w:rFonts w:asciiTheme="majorHAnsi" w:eastAsiaTheme="majorEastAsia" w:hAnsiTheme="majorHAnsi" w:cs="Mangal"/>
      <w:i/>
      <w:iCs/>
      <w:color w:val="FDA023" w:themeColor="accent1"/>
      <w:spacing w:val="15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04"/>
    <w:rsid w:val="00533804"/>
    <w:rsid w:val="00BF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33804"/>
    <w:rPr>
      <w:color w:val="808080"/>
    </w:rPr>
  </w:style>
  <w:style w:type="paragraph" w:customStyle="1" w:styleId="694970ACBF0B4D0A99EBFCC8C3F6DEFF">
    <w:name w:val="694970ACBF0B4D0A99EBFCC8C3F6DEFF"/>
    <w:rsid w:val="00533804"/>
  </w:style>
  <w:style w:type="paragraph" w:customStyle="1" w:styleId="CB4D63261ED147C093E5C614A02A2E48">
    <w:name w:val="CB4D63261ED147C093E5C614A02A2E48"/>
    <w:rsid w:val="00533804"/>
  </w:style>
  <w:style w:type="paragraph" w:customStyle="1" w:styleId="E51A727A34A94C4C80BB0FF9E73BF271">
    <w:name w:val="E51A727A34A94C4C80BB0FF9E73BF271"/>
    <w:rsid w:val="00533804"/>
  </w:style>
  <w:style w:type="paragraph" w:customStyle="1" w:styleId="0A822C49F66B40A197EE5BEF183F2BCF">
    <w:name w:val="0A822C49F66B40A197EE5BEF183F2BCF"/>
    <w:rsid w:val="00533804"/>
  </w:style>
  <w:style w:type="paragraph" w:customStyle="1" w:styleId="DA403361D2D64038B13421C8077F2818">
    <w:name w:val="DA403361D2D64038B13421C8077F2818"/>
    <w:rsid w:val="00533804"/>
  </w:style>
  <w:style w:type="paragraph" w:customStyle="1" w:styleId="3EC8CF3AF883417B9F9D230942DFDD7A">
    <w:name w:val="3EC8CF3AF883417B9F9D230942DFDD7A"/>
    <w:rsid w:val="00533804"/>
  </w:style>
  <w:style w:type="paragraph" w:customStyle="1" w:styleId="B4850531801648C0BAC7AA2EE03B15A9">
    <w:name w:val="B4850531801648C0BAC7AA2EE03B15A9"/>
    <w:rsid w:val="00533804"/>
  </w:style>
  <w:style w:type="paragraph" w:customStyle="1" w:styleId="E9118DA172574C3DA1F3D15FE376716F">
    <w:name w:val="E9118DA172574C3DA1F3D15FE376716F"/>
    <w:rsid w:val="00533804"/>
  </w:style>
  <w:style w:type="paragraph" w:customStyle="1" w:styleId="15646095438348DC96170997F258560D">
    <w:name w:val="15646095438348DC96170997F258560D"/>
    <w:rsid w:val="00533804"/>
  </w:style>
  <w:style w:type="paragraph" w:customStyle="1" w:styleId="AEB5C1DDFF1C44819A7E4CC6D9565A04">
    <w:name w:val="AEB5C1DDFF1C44819A7E4CC6D9565A04"/>
    <w:rsid w:val="00533804"/>
  </w:style>
  <w:style w:type="paragraph" w:customStyle="1" w:styleId="63D2F14D56F5403EAB1C7D5944A12208">
    <w:name w:val="63D2F14D56F5403EAB1C7D5944A12208"/>
    <w:rsid w:val="00533804"/>
  </w:style>
  <w:style w:type="paragraph" w:customStyle="1" w:styleId="5E656D3F6D0B444288131D80C9BD6998">
    <w:name w:val="5E656D3F6D0B444288131D80C9BD6998"/>
    <w:rsid w:val="00533804"/>
  </w:style>
  <w:style w:type="paragraph" w:customStyle="1" w:styleId="518521D3F09A47B29BFCBA2C3322ACFF">
    <w:name w:val="518521D3F09A47B29BFCBA2C3322ACFF"/>
    <w:rsid w:val="00533804"/>
  </w:style>
  <w:style w:type="paragraph" w:customStyle="1" w:styleId="A5A7AB4F17944D019038BAF39AA032C6">
    <w:name w:val="A5A7AB4F17944D019038BAF39AA032C6"/>
    <w:rsid w:val="00533804"/>
  </w:style>
  <w:style w:type="paragraph" w:customStyle="1" w:styleId="78FBE1CC651643AAAC9D4220A0B66BF3">
    <w:name w:val="78FBE1CC651643AAAC9D4220A0B66BF3"/>
    <w:rsid w:val="00533804"/>
  </w:style>
  <w:style w:type="paragraph" w:customStyle="1" w:styleId="A660F384FE544E60B71AB7C204C72002">
    <w:name w:val="A660F384FE544E60B71AB7C204C72002"/>
    <w:rsid w:val="00533804"/>
  </w:style>
  <w:style w:type="paragraph" w:customStyle="1" w:styleId="363B37F8A0DD42608CA1E29858C70D61">
    <w:name w:val="363B37F8A0DD42608CA1E29858C70D61"/>
    <w:rsid w:val="00533804"/>
  </w:style>
  <w:style w:type="paragraph" w:customStyle="1" w:styleId="4A4DF6E974B242569DED46CED873C77E">
    <w:name w:val="4A4DF6E974B242569DED46CED873C77E"/>
    <w:rsid w:val="00533804"/>
  </w:style>
  <w:style w:type="paragraph" w:customStyle="1" w:styleId="43F67AE96929452AA85DDEE57D735AA3">
    <w:name w:val="43F67AE96929452AA85DDEE57D735AA3"/>
    <w:rsid w:val="005338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33804"/>
    <w:rPr>
      <w:color w:val="808080"/>
    </w:rPr>
  </w:style>
  <w:style w:type="paragraph" w:customStyle="1" w:styleId="694970ACBF0B4D0A99EBFCC8C3F6DEFF">
    <w:name w:val="694970ACBF0B4D0A99EBFCC8C3F6DEFF"/>
    <w:rsid w:val="00533804"/>
  </w:style>
  <w:style w:type="paragraph" w:customStyle="1" w:styleId="CB4D63261ED147C093E5C614A02A2E48">
    <w:name w:val="CB4D63261ED147C093E5C614A02A2E48"/>
    <w:rsid w:val="00533804"/>
  </w:style>
  <w:style w:type="paragraph" w:customStyle="1" w:styleId="E51A727A34A94C4C80BB0FF9E73BF271">
    <w:name w:val="E51A727A34A94C4C80BB0FF9E73BF271"/>
    <w:rsid w:val="00533804"/>
  </w:style>
  <w:style w:type="paragraph" w:customStyle="1" w:styleId="0A822C49F66B40A197EE5BEF183F2BCF">
    <w:name w:val="0A822C49F66B40A197EE5BEF183F2BCF"/>
    <w:rsid w:val="00533804"/>
  </w:style>
  <w:style w:type="paragraph" w:customStyle="1" w:styleId="DA403361D2D64038B13421C8077F2818">
    <w:name w:val="DA403361D2D64038B13421C8077F2818"/>
    <w:rsid w:val="00533804"/>
  </w:style>
  <w:style w:type="paragraph" w:customStyle="1" w:styleId="3EC8CF3AF883417B9F9D230942DFDD7A">
    <w:name w:val="3EC8CF3AF883417B9F9D230942DFDD7A"/>
    <w:rsid w:val="00533804"/>
  </w:style>
  <w:style w:type="paragraph" w:customStyle="1" w:styleId="B4850531801648C0BAC7AA2EE03B15A9">
    <w:name w:val="B4850531801648C0BAC7AA2EE03B15A9"/>
    <w:rsid w:val="00533804"/>
  </w:style>
  <w:style w:type="paragraph" w:customStyle="1" w:styleId="E9118DA172574C3DA1F3D15FE376716F">
    <w:name w:val="E9118DA172574C3DA1F3D15FE376716F"/>
    <w:rsid w:val="00533804"/>
  </w:style>
  <w:style w:type="paragraph" w:customStyle="1" w:styleId="15646095438348DC96170997F258560D">
    <w:name w:val="15646095438348DC96170997F258560D"/>
    <w:rsid w:val="00533804"/>
  </w:style>
  <w:style w:type="paragraph" w:customStyle="1" w:styleId="AEB5C1DDFF1C44819A7E4CC6D9565A04">
    <w:name w:val="AEB5C1DDFF1C44819A7E4CC6D9565A04"/>
    <w:rsid w:val="00533804"/>
  </w:style>
  <w:style w:type="paragraph" w:customStyle="1" w:styleId="63D2F14D56F5403EAB1C7D5944A12208">
    <w:name w:val="63D2F14D56F5403EAB1C7D5944A12208"/>
    <w:rsid w:val="00533804"/>
  </w:style>
  <w:style w:type="paragraph" w:customStyle="1" w:styleId="5E656D3F6D0B444288131D80C9BD6998">
    <w:name w:val="5E656D3F6D0B444288131D80C9BD6998"/>
    <w:rsid w:val="00533804"/>
  </w:style>
  <w:style w:type="paragraph" w:customStyle="1" w:styleId="518521D3F09A47B29BFCBA2C3322ACFF">
    <w:name w:val="518521D3F09A47B29BFCBA2C3322ACFF"/>
    <w:rsid w:val="00533804"/>
  </w:style>
  <w:style w:type="paragraph" w:customStyle="1" w:styleId="A5A7AB4F17944D019038BAF39AA032C6">
    <w:name w:val="A5A7AB4F17944D019038BAF39AA032C6"/>
    <w:rsid w:val="00533804"/>
  </w:style>
  <w:style w:type="paragraph" w:customStyle="1" w:styleId="78FBE1CC651643AAAC9D4220A0B66BF3">
    <w:name w:val="78FBE1CC651643AAAC9D4220A0B66BF3"/>
    <w:rsid w:val="00533804"/>
  </w:style>
  <w:style w:type="paragraph" w:customStyle="1" w:styleId="A660F384FE544E60B71AB7C204C72002">
    <w:name w:val="A660F384FE544E60B71AB7C204C72002"/>
    <w:rsid w:val="00533804"/>
  </w:style>
  <w:style w:type="paragraph" w:customStyle="1" w:styleId="363B37F8A0DD42608CA1E29858C70D61">
    <w:name w:val="363B37F8A0DD42608CA1E29858C70D61"/>
    <w:rsid w:val="00533804"/>
  </w:style>
  <w:style w:type="paragraph" w:customStyle="1" w:styleId="4A4DF6E974B242569DED46CED873C77E">
    <w:name w:val="4A4DF6E974B242569DED46CED873C77E"/>
    <w:rsid w:val="00533804"/>
  </w:style>
  <w:style w:type="paragraph" w:customStyle="1" w:styleId="43F67AE96929452AA85DDEE57D735AA3">
    <w:name w:val="43F67AE96929452AA85DDEE57D735AA3"/>
    <w:rsid w:val="005338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ino">
  <a:themeElements>
    <a:clrScheme name="Pino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Pino">
      <a:majorFont>
        <a:latin typeface="Constantia"/>
        <a:ea typeface=""/>
        <a:cs typeface=""/>
        <a:font script="Jpan" typeface="HGS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Grek" typeface="Arial"/>
        <a:font script="Cyrl" typeface="Arial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n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  <a:lumMod val="100000"/>
              </a:schemeClr>
            </a:gs>
            <a:gs pos="40000">
              <a:schemeClr val="phClr">
                <a:tint val="60000"/>
                <a:satMod val="130000"/>
                <a:lumMod val="100000"/>
              </a:schemeClr>
            </a:gs>
            <a:gs pos="100000">
              <a:schemeClr val="phClr">
                <a:tint val="96000"/>
                <a:lumMod val="108000"/>
              </a:schemeClr>
            </a:gs>
          </a:gsLst>
          <a:lin ang="5400000" scaled="0"/>
        </a:gradFill>
        <a:gradFill rotWithShape="1">
          <a:gsLst>
            <a:gs pos="0">
              <a:schemeClr val="phClr"/>
            </a:gs>
            <a:gs pos="100000">
              <a:schemeClr val="phClr">
                <a:shade val="76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80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38100" dir="4800000" sx="98000" sy="98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38100" dist="38100" dir="4800000" sx="96000" sy="96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3240000"/>
            </a:lightRig>
          </a:scene3d>
          <a:sp3d>
            <a:bevelT w="28575" h="28575"/>
          </a:sp3d>
        </a:effectStyle>
      </a:effectStyleLst>
      <a:bgFillStyleLst>
        <a:solidFill>
          <a:schemeClr val="phClr">
            <a:tint val="93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satMod val="140000"/>
                <a:lumMod val="50000"/>
              </a:schemeClr>
              <a:schemeClr val="phClr">
                <a:tint val="95000"/>
                <a:satMod val="180000"/>
                <a:lumMod val="16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tint val="98000"/>
                <a:shade val="90000"/>
                <a:satMod val="120000"/>
                <a:lumMod val="54000"/>
              </a:schemeClr>
              <a:schemeClr val="phClr">
                <a:tint val="80000"/>
                <a:satMod val="160000"/>
                <a:lumMod val="14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2018_2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C726D1-2D41-4DB7-902A-59B3E08D5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</Template>
  <TotalTime>31</TotalTime>
  <Pages>15</Pages>
  <Words>3403</Words>
  <Characters>18377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prático</vt:lpstr>
    </vt:vector>
  </TitlesOfParts>
  <Company/>
  <LinksUpToDate>false</LinksUpToDate>
  <CharactersWithSpaces>21737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</dc:title>
  <dc:subject>Simulação de uma estação de serviço</dc:subject>
  <dc:creator>Thiago Outeiro Pereira Damasceno – DRE: 166038363</dc:creator>
  <cp:lastModifiedBy>Usuário do Windows</cp:lastModifiedBy>
  <cp:revision>10</cp:revision>
  <cp:lastPrinted>2018-11-26T00:11:00Z</cp:lastPrinted>
  <dcterms:created xsi:type="dcterms:W3CDTF">2018-11-25T23:47:00Z</dcterms:created>
  <dcterms:modified xsi:type="dcterms:W3CDTF">2018-11-26T00:17:00Z</dcterms:modified>
</cp:coreProperties>
</file>